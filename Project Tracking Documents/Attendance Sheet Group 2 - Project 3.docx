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C3D" w:rsidRDefault="009D0C3D" w14:paraId="79C82A71" w14:textId="74F111EE"/>
    <w:tbl>
      <w:tblPr>
        <w:tblStyle w:val="TableColorful3"/>
        <w:tblpPr w:leftFromText="180" w:rightFromText="180" w:vertAnchor="text" w:horzAnchor="margin" w:tblpY="-149"/>
        <w:tblW w:w="5000" w:type="pct"/>
        <w:tblBorders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Description w:val="Layout table to add meeting details"/>
      </w:tblPr>
      <w:tblGrid>
        <w:gridCol w:w="10790"/>
      </w:tblGrid>
      <w:tr w:rsidRPr="0084533D" w:rsidR="009D0C3D" w:rsidTr="095C2263" w14:paraId="04D1853C" w14:textId="77777777">
        <w:trPr>
          <w:trHeight w:val="8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tcBorders>
              <w:top w:val="single" w:color="1F497D" w:themeColor="text2" w:sz="18"/>
              <w:left w:val="single" w:color="1F497D" w:themeColor="text2" w:sz="36"/>
              <w:bottom w:val="single" w:color="1F497D" w:themeColor="text2" w:sz="6"/>
              <w:right w:val="single" w:color="1F497D" w:themeColor="text2" w:sz="6"/>
            </w:tcBorders>
            <w:shd w:val="clear" w:color="auto" w:fill="4F81BD" w:themeFill="accent1"/>
            <w:tcMar/>
            <w:vAlign w:val="center"/>
          </w:tcPr>
          <w:p w:rsidRPr="00A319C4" w:rsidR="009D0C3D" w:rsidP="009D0C3D" w:rsidRDefault="009D0C3D" w14:paraId="319604B9" w14:textId="169D5F51">
            <w:pPr>
              <w:pStyle w:val="Heading1"/>
              <w:outlineLvl w:val="0"/>
            </w:pPr>
            <w:r w:rsidR="009D0C3D">
              <w:rPr/>
              <w:t>Attendance Sheet</w:t>
            </w:r>
            <w:r w:rsidR="2DCA77FB">
              <w:rPr/>
              <w:t xml:space="preserve"> </w:t>
            </w:r>
          </w:p>
          <w:p w:rsidRPr="00A319C4" w:rsidR="009D0C3D" w:rsidP="095C2263" w:rsidRDefault="009D0C3D" w14:paraId="3E2AA38F" w14:textId="29CFBEEF">
            <w:pPr>
              <w:pStyle w:val="Normal"/>
            </w:pPr>
          </w:p>
        </w:tc>
      </w:tr>
    </w:tbl>
    <w:p w:rsidR="009D0C3D" w:rsidRDefault="009D0C3D" w14:paraId="57129592" w14:textId="6A3E7981"/>
    <w:tbl>
      <w:tblPr>
        <w:tblStyle w:val="TableTheme"/>
        <w:tblW w:w="5000" w:type="pct"/>
        <w:tblLayout w:type="fixed"/>
        <w:tblLook w:val="0620" w:firstRow="1" w:lastRow="0" w:firstColumn="0" w:lastColumn="0" w:noHBand="1" w:noVBand="1"/>
        <w:tblDescription w:val="Layout table to add meeting details"/>
      </w:tblPr>
      <w:tblGrid>
        <w:gridCol w:w="1434"/>
        <w:gridCol w:w="4590"/>
        <w:gridCol w:w="1711"/>
        <w:gridCol w:w="3055"/>
      </w:tblGrid>
      <w:tr w:rsidR="00790A03" w:rsidTr="6321477D" w14:paraId="2B1E11C4" w14:textId="77777777">
        <w:trPr>
          <w:trHeight w:val="385"/>
        </w:trPr>
        <w:tc>
          <w:tcPr>
            <w:tcW w:w="1434" w:type="dxa"/>
            <w:tcMar/>
          </w:tcPr>
          <w:p w:rsidRPr="00614BD7" w:rsidR="00790A03" w:rsidP="00E34DFD" w:rsidRDefault="00000000" w14:paraId="3F0321B1" w14:textId="77777777">
            <w:pPr>
              <w:pStyle w:val="Heading2"/>
            </w:pPr>
            <w:sdt>
              <w:sdtPr>
                <w:alias w:val="Project:"/>
                <w:tag w:val="Project:"/>
                <w:id w:val="928929196"/>
                <w:placeholder>
                  <w:docPart w:val="D4E945A370E04409B55683FAF5EB4450"/>
                </w:placeholder>
                <w:temporary/>
                <w:showingPlcHdr/>
                <w15:appearance w15:val="hidden"/>
              </w:sdtPr>
              <w:sdtContent>
                <w:r w:rsidRPr="00D01859" w:rsidR="00790A03">
                  <w:t>Project</w:t>
                </w:r>
                <w:r w:rsidR="00790A03">
                  <w:t>:</w:t>
                </w:r>
              </w:sdtContent>
            </w:sdt>
          </w:p>
        </w:tc>
        <w:tc>
          <w:tcPr>
            <w:tcW w:w="4590" w:type="dxa"/>
            <w:tcMar/>
          </w:tcPr>
          <w:p w:rsidRPr="00EF29E7" w:rsidR="00790A03" w:rsidP="00E34DFD" w:rsidRDefault="009D0C3D" w14:paraId="76305EC9" w14:textId="1DD558A5">
            <w:r w:rsidR="7CAF0280">
              <w:rPr/>
              <w:t xml:space="preserve">Project </w:t>
            </w:r>
            <w:r w:rsidR="39B7F907">
              <w:rPr/>
              <w:t>3</w:t>
            </w:r>
          </w:p>
        </w:tc>
        <w:sdt>
          <w:sdtPr>
            <w:alias w:val="Meeting date:"/>
            <w:tag w:val="Meeting date:"/>
            <w:id w:val="1854603254"/>
            <w:placeholder>
              <w:docPart w:val="45CC91475D754F688D7022AA73F40943"/>
            </w:placeholder>
            <w:temporary/>
            <w:showingPlcHdr/>
            <w15:appearance w15:val="hidden"/>
          </w:sdtPr>
          <w:sdtContent>
            <w:tc>
              <w:tcPr>
                <w:tcW w:w="1711" w:type="dxa"/>
                <w:tcMar/>
              </w:tcPr>
              <w:p w:rsidRPr="00614BD7" w:rsidR="00790A03" w:rsidP="00E34DFD" w:rsidRDefault="00790A03" w14:paraId="38B13CE8" w14:textId="77777777">
                <w:pPr>
                  <w:pStyle w:val="Heading2"/>
                </w:pPr>
                <w:r>
                  <w:t>Meeting Date:</w:t>
                </w:r>
              </w:p>
            </w:tc>
          </w:sdtContent>
        </w:sdt>
        <w:tc>
          <w:tcPr>
            <w:tcW w:w="3055" w:type="dxa"/>
            <w:tcMar/>
          </w:tcPr>
          <w:p w:rsidRPr="00EF29E7" w:rsidR="009D0C3D" w:rsidP="00E34DFD" w:rsidRDefault="009D0C3D" w14:paraId="027A5BBD" w14:textId="2969766A">
            <w:r w:rsidR="7CAF0280">
              <w:rPr/>
              <w:t>1</w:t>
            </w:r>
            <w:r w:rsidR="090414FB">
              <w:rPr/>
              <w:t>1</w:t>
            </w:r>
            <w:r w:rsidR="7CAF0280">
              <w:rPr/>
              <w:t>/2</w:t>
            </w:r>
            <w:r w:rsidR="6011776A">
              <w:rPr/>
              <w:t>0</w:t>
            </w:r>
            <w:r w:rsidR="7CAF0280">
              <w:rPr/>
              <w:t>/22</w:t>
            </w:r>
          </w:p>
        </w:tc>
      </w:tr>
      <w:tr w:rsidR="00790A03" w:rsidTr="6321477D" w14:paraId="5B15659B" w14:textId="77777777">
        <w:trPr>
          <w:trHeight w:val="389"/>
        </w:trPr>
        <w:tc>
          <w:tcPr>
            <w:tcW w:w="1434" w:type="dxa"/>
            <w:tcMar/>
          </w:tcPr>
          <w:p w:rsidR="00790A03" w:rsidP="00E34DFD" w:rsidRDefault="00000000" w14:paraId="3B9C5736" w14:textId="77777777">
            <w:pPr>
              <w:pStyle w:val="Heading2"/>
            </w:pPr>
            <w:sdt>
              <w:sdtPr>
                <w:alias w:val="Facilitator:"/>
                <w:tag w:val="Facilitator:"/>
                <w:id w:val="137772821"/>
                <w:placeholder>
                  <w:docPart w:val="03EF08F4E84143C58F2ED736E6C37268"/>
                </w:placeholder>
                <w:temporary/>
                <w:showingPlcHdr/>
                <w15:appearance w15:val="hidden"/>
              </w:sdtPr>
              <w:sdtContent>
                <w:r w:rsidR="00790A03">
                  <w:t>Facilitator:</w:t>
                </w:r>
              </w:sdtContent>
            </w:sdt>
          </w:p>
        </w:tc>
        <w:tc>
          <w:tcPr>
            <w:tcW w:w="4590" w:type="dxa"/>
            <w:tcMar/>
          </w:tcPr>
          <w:p w:rsidRPr="00EF29E7" w:rsidR="00790A03" w:rsidP="00E34DFD" w:rsidRDefault="009D0C3D" w14:paraId="77CA7646" w14:textId="30695E47">
            <w:r>
              <w:t>Collaboration</w:t>
            </w:r>
          </w:p>
        </w:tc>
        <w:sdt>
          <w:sdtPr>
            <w:alias w:val="Place/Room:"/>
            <w:tag w:val="Place/Room:"/>
            <w:id w:val="1083577569"/>
            <w:placeholder>
              <w:docPart w:val="8E1112536FEA40C78886B8C666AB4059"/>
            </w:placeholder>
            <w:temporary/>
            <w:showingPlcHdr/>
            <w15:appearance w15:val="hidden"/>
          </w:sdtPr>
          <w:sdtContent>
            <w:tc>
              <w:tcPr>
                <w:tcW w:w="1711" w:type="dxa"/>
                <w:tcMar/>
              </w:tcPr>
              <w:p w:rsidR="00790A03" w:rsidP="00E34DFD" w:rsidRDefault="00790A03" w14:paraId="2D285C75" w14:textId="77777777">
                <w:pPr>
                  <w:pStyle w:val="Heading2"/>
                </w:pPr>
                <w:r w:rsidRPr="003D58A0">
                  <w:t>Place/Room:</w:t>
                </w:r>
              </w:p>
            </w:tc>
          </w:sdtContent>
        </w:sdt>
        <w:tc>
          <w:tcPr>
            <w:tcW w:w="3055" w:type="dxa"/>
            <w:tcMar/>
          </w:tcPr>
          <w:p w:rsidRPr="00EF29E7" w:rsidR="00790A03" w:rsidP="1EC8B8DF" w:rsidRDefault="009D0C3D" w14:paraId="006FC641" w14:textId="6A6018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D5AB9F">
              <w:rPr/>
              <w:t>Zoom Meeting</w:t>
            </w:r>
          </w:p>
        </w:tc>
      </w:tr>
      <w:tr w:rsidR="18B14426" w:rsidTr="6321477D" w14:paraId="35AB728D">
        <w:trPr>
          <w:trHeight w:val="389"/>
        </w:trPr>
        <w:tc>
          <w:tcPr>
            <w:tcW w:w="1434" w:type="dxa"/>
            <w:tcMar/>
          </w:tcPr>
          <w:p w:rsidR="4A376561" w:rsidP="18B14426" w:rsidRDefault="4A376561" w14:paraId="07968493" w14:textId="30327480">
            <w:pPr>
              <w:pStyle w:val="Heading2"/>
            </w:pPr>
            <w:r w:rsidR="4A376561">
              <w:rPr/>
              <w:t>Time</w:t>
            </w:r>
          </w:p>
        </w:tc>
        <w:tc>
          <w:tcPr>
            <w:tcW w:w="4590" w:type="dxa"/>
            <w:tcMar/>
          </w:tcPr>
          <w:p w:rsidR="4A376561" w:rsidP="18B14426" w:rsidRDefault="4A376561" w14:paraId="45A29519" w14:textId="49EDEA6E">
            <w:pPr>
              <w:pStyle w:val="Normal"/>
            </w:pPr>
            <w:r w:rsidR="72D7AB27">
              <w:rPr/>
              <w:t>9:</w:t>
            </w:r>
            <w:r w:rsidR="559E96BA">
              <w:rPr/>
              <w:t>00pm</w:t>
            </w:r>
          </w:p>
        </w:tc>
        <w:tc>
          <w:tcPr>
            <w:tcW w:w="1711" w:type="dxa"/>
            <w:tcMar/>
          </w:tcPr>
          <w:p w:rsidR="4A376561" w:rsidP="18B14426" w:rsidRDefault="4A376561" w14:paraId="5470656F" w14:textId="3B5B180F">
            <w:pPr>
              <w:pStyle w:val="Heading2"/>
            </w:pPr>
            <w:r w:rsidR="4A376561">
              <w:rPr/>
              <w:t>Duration</w:t>
            </w:r>
          </w:p>
        </w:tc>
        <w:tc>
          <w:tcPr>
            <w:tcW w:w="3055" w:type="dxa"/>
            <w:tcMar/>
          </w:tcPr>
          <w:p w:rsidR="4A376561" w:rsidP="18B14426" w:rsidRDefault="4A376561" w14:paraId="1B00A7D7" w14:textId="4AEC7E69">
            <w:pPr>
              <w:pStyle w:val="Normal"/>
              <w:spacing w:line="259" w:lineRule="auto"/>
              <w:jc w:val="left"/>
            </w:pPr>
            <w:r w:rsidR="4A376561">
              <w:rPr/>
              <w:t>40</w:t>
            </w:r>
            <w:r w:rsidR="15329B96">
              <w:rPr/>
              <w:t>-50</w:t>
            </w:r>
            <w:r w:rsidR="4A376561">
              <w:rPr/>
              <w:t xml:space="preserve"> minutes (</w:t>
            </w:r>
            <w:r w:rsidR="4A376561">
              <w:rPr/>
              <w:t>approx.</w:t>
            </w:r>
            <w:r w:rsidR="4A376561">
              <w:rPr/>
              <w:t>)</w:t>
            </w:r>
          </w:p>
        </w:tc>
      </w:tr>
    </w:tbl>
    <w:p w:rsidR="00790A03" w:rsidRDefault="00790A03" w14:paraId="5EE7DBC7" w14:textId="77777777"/>
    <w:tbl>
      <w:tblPr>
        <w:tblStyle w:val="TableWeb3"/>
        <w:tblW w:w="5849" w:type="dxa"/>
        <w:tblLayout w:type="fixed"/>
        <w:tblLook w:val="01E0" w:firstRow="1" w:lastRow="1" w:firstColumn="1" w:lastColumn="1" w:noHBand="0" w:noVBand="0"/>
        <w:tblDescription w:val="Add Name, Title, Company, Phone and Fax numbers, and E-mail address in this table"/>
      </w:tblPr>
      <w:tblGrid>
        <w:gridCol w:w="3097"/>
        <w:gridCol w:w="2752"/>
      </w:tblGrid>
      <w:tr w:rsidR="009D0C3D" w:rsidTr="1EC8B8DF" w14:paraId="6DB1C9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tcMar/>
          </w:tcPr>
          <w:p w:rsidRPr="00614BD7" w:rsidR="009D0C3D" w:rsidP="0084533D" w:rsidRDefault="009D0C3D" w14:paraId="7FE738E1" w14:textId="77777777">
            <w:pPr>
              <w:pStyle w:val="Heading2"/>
              <w:outlineLvl w:val="1"/>
            </w:pPr>
            <w:sdt>
              <w:sdtPr>
                <w:alias w:val="Name:"/>
                <w:tag w:val="Name:"/>
                <w:id w:val="-1360272604"/>
                <w:placeholder>
                  <w:docPart w:val="E01F2DFB0A8B4631993D4AB18E393B96"/>
                </w:placeholder>
                <w:temporary/>
                <w:showingPlcHdr/>
                <w15:appearance w15:val="hidden"/>
              </w:sdtPr>
              <w:sdtContent>
                <w:r w:rsidRPr="00614BD7">
                  <w:t>Name</w:t>
                </w:r>
              </w:sdtContent>
            </w:sdt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2" w:type="dxa"/>
            <w:tcMar/>
          </w:tcPr>
          <w:p w:rsidRPr="00614BD7" w:rsidR="009D0C3D" w:rsidP="0084533D" w:rsidRDefault="009D0C3D" w14:paraId="5527ABD9" w14:textId="2951A3A4">
            <w:pPr>
              <w:pStyle w:val="Heading2"/>
              <w:outlineLvl w:val="1"/>
            </w:pPr>
            <w:r>
              <w:t>Attendance</w:t>
            </w:r>
          </w:p>
        </w:tc>
      </w:tr>
      <w:tr w:rsidR="009D0C3D" w:rsidTr="1EC8B8DF" w14:paraId="4265A870" w14:textId="77777777">
        <w:trPr>
          <w:trHeight w:val="384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tcMar/>
          </w:tcPr>
          <w:p w:rsidR="009D0C3D" w:rsidP="1EC8B8DF" w:rsidRDefault="009D0C3D" w14:paraId="589A8B56" w14:textId="04A5E4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B6DAF9">
              <w:rPr/>
              <w:t>Ryan Mohamed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2" w:type="dxa"/>
            <w:tcMar/>
          </w:tcPr>
          <w:p w:rsidR="009D0C3D" w:rsidP="00614BD7" w:rsidRDefault="009D0C3D" w14:paraId="278CDF5A" w14:textId="62A2DA24">
            <w:r w:rsidR="009D0C3D">
              <w:rPr/>
              <w:t>Present</w:t>
            </w:r>
          </w:p>
        </w:tc>
      </w:tr>
      <w:tr w:rsidR="009D0C3D" w:rsidTr="1EC8B8DF" w14:paraId="1D0A4C47" w14:textId="77777777">
        <w:trPr>
          <w:trHeight w:val="274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tcMar/>
          </w:tcPr>
          <w:p w:rsidR="009D0C3D" w:rsidP="1EC8B8DF" w:rsidRDefault="009D0C3D" w14:paraId="50FBA13C" w14:textId="19F5C1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0AF1A">
              <w:rPr/>
              <w:t>Philip Charles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2" w:type="dxa"/>
            <w:tcMar/>
          </w:tcPr>
          <w:p w:rsidR="009D0C3D" w:rsidP="003D58A0" w:rsidRDefault="009D0C3D" w14:paraId="2BF0D16E" w14:textId="7832D3EF">
            <w:r w:rsidR="48358F49">
              <w:rPr/>
              <w:t>Present</w:t>
            </w:r>
          </w:p>
        </w:tc>
      </w:tr>
      <w:tr w:rsidR="009D0C3D" w:rsidTr="1EC8B8DF" w14:paraId="0955D74F" w14:textId="77777777">
        <w:trPr>
          <w:trHeight w:val="274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tcMar/>
          </w:tcPr>
          <w:p w:rsidR="009D0C3D" w:rsidP="003D58A0" w:rsidRDefault="009D0C3D" w14:paraId="2F1D1104" w14:textId="3CB22102">
            <w:r w:rsidR="0975B8B4">
              <w:rPr/>
              <w:t>Samiha Aktar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2" w:type="dxa"/>
            <w:tcMar/>
          </w:tcPr>
          <w:p w:rsidR="009D0C3D" w:rsidP="003D58A0" w:rsidRDefault="009D0C3D" w14:paraId="0FD6B5A5" w14:textId="080237C3">
            <w:r w:rsidR="637F9DA0">
              <w:rPr/>
              <w:t>Present</w:t>
            </w:r>
          </w:p>
        </w:tc>
      </w:tr>
      <w:tr w:rsidR="009D0C3D" w:rsidTr="1EC8B8DF" w14:paraId="27811D88" w14:textId="77777777">
        <w:trPr>
          <w:trHeight w:val="274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tcMar/>
          </w:tcPr>
          <w:p w:rsidR="009D0C3D" w:rsidP="003D58A0" w:rsidRDefault="009D0C3D" w14:paraId="3D31978A" w14:textId="7F1E5393">
            <w:r w:rsidR="278B934B">
              <w:rPr/>
              <w:t>Sean Ogle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2" w:type="dxa"/>
            <w:tcMar/>
          </w:tcPr>
          <w:p w:rsidR="009D0C3D" w:rsidP="003D58A0" w:rsidRDefault="009D0C3D" w14:paraId="40452E1B" w14:textId="62339D04">
            <w:r w:rsidR="387B1E98">
              <w:rPr/>
              <w:t>Present</w:t>
            </w:r>
          </w:p>
        </w:tc>
      </w:tr>
      <w:tr w:rsidR="009D0C3D" w:rsidTr="1EC8B8DF" w14:paraId="53743269" w14:textId="77777777">
        <w:trPr>
          <w:trHeight w:val="274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tcMar/>
          </w:tcPr>
          <w:p w:rsidR="009D0C3D" w:rsidP="003D58A0" w:rsidRDefault="009D0C3D" w14:paraId="1F56AD18" w14:textId="43C84813">
            <w:r w:rsidR="021B6DBB">
              <w:rPr/>
              <w:t>Oliver Vidal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2" w:type="dxa"/>
            <w:tcMar/>
          </w:tcPr>
          <w:p w:rsidR="009D0C3D" w:rsidP="003D58A0" w:rsidRDefault="009D0C3D" w14:paraId="0ADA5521" w14:textId="4DC9306B">
            <w:r w:rsidR="75B04978">
              <w:rPr/>
              <w:t>Present</w:t>
            </w:r>
          </w:p>
        </w:tc>
      </w:tr>
      <w:tr w:rsidR="009D0C3D" w:rsidTr="1EC8B8DF" w14:paraId="54FA2D3C" w14:textId="77777777">
        <w:trPr>
          <w:trHeight w:val="274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  <w:tcMar/>
          </w:tcPr>
          <w:p w:rsidR="009D0C3D" w:rsidP="1EC8B8DF" w:rsidRDefault="009D0C3D" w14:paraId="2BBED21E" w14:textId="739F43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98366C">
              <w:rPr/>
              <w:t>Jasmine Kim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2" w:type="dxa"/>
            <w:tcMar/>
          </w:tcPr>
          <w:p w:rsidR="009D0C3D" w:rsidP="003D58A0" w:rsidRDefault="009D0C3D" w14:paraId="69EA6F45" w14:textId="558E43B5">
            <w:r w:rsidR="06DA747B">
              <w:rPr/>
              <w:t>Absent</w:t>
            </w:r>
          </w:p>
        </w:tc>
      </w:tr>
    </w:tbl>
    <w:p w:rsidR="009D0C3D" w:rsidP="18B14426" w:rsidRDefault="009D0C3D" w14:paraId="1BC764CD" w14:textId="3B66C740">
      <w:pPr>
        <w:pStyle w:val="Normal"/>
        <w:pBdr>
          <w:bottom w:val="single" w:color="auto" w:sz="12" w:space="1"/>
          <w:between w:val="single" w:color="auto" w:sz="12" w:space="1"/>
        </w:pBdr>
      </w:pPr>
    </w:p>
    <w:p w:rsidR="6321477D" w:rsidP="6321477D" w:rsidRDefault="6321477D" w14:paraId="7F3048AD" w14:textId="12080251">
      <w:pPr>
        <w:pStyle w:val="Normal"/>
        <w:ind w:left="0"/>
        <w:rPr>
          <w:b w:val="1"/>
          <w:bCs w:val="1"/>
          <w:sz w:val="28"/>
          <w:szCs w:val="28"/>
        </w:rPr>
      </w:pPr>
    </w:p>
    <w:p w:rsidR="0BC17AF6" w:rsidP="6321477D" w:rsidRDefault="0BC17AF6" w14:paraId="61689E59" w14:textId="33A22BAF">
      <w:pPr>
        <w:pStyle w:val="Normal"/>
        <w:ind w:left="0"/>
        <w:rPr>
          <w:rStyle w:val="Hyperlink"/>
          <w:rFonts w:ascii="Arial" w:hAnsi="Arial" w:eastAsia="Arial" w:cs="Arial"/>
          <w:noProof w:val="0"/>
          <w:sz w:val="28"/>
          <w:szCs w:val="28"/>
          <w:lang w:val="en-US"/>
        </w:rPr>
      </w:pPr>
      <w:r w:rsidRPr="6321477D" w:rsidR="0BC17AF6">
        <w:rPr>
          <w:b w:val="1"/>
          <w:bCs w:val="1"/>
          <w:sz w:val="28"/>
          <w:szCs w:val="28"/>
        </w:rPr>
        <w:t xml:space="preserve">More information on Meeting 1 can be found in Phillip’s PowerPoint breakdown at </w:t>
      </w:r>
      <w:hyperlink r:id="Rcae70dc4c92b460b">
        <w:r w:rsidRPr="6321477D" w:rsidR="21EF1362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https://tinyurl.com/meeting1-powerpoint</w:t>
        </w:r>
      </w:hyperlink>
    </w:p>
    <w:p w:rsidR="6321477D" w:rsidP="6321477D" w:rsidRDefault="6321477D" w14:paraId="2F0D5BD2" w14:textId="72630549">
      <w:pPr>
        <w:pStyle w:val="Normal"/>
        <w:ind w:left="0"/>
        <w:rPr>
          <w:b w:val="1"/>
          <w:bCs w:val="1"/>
          <w:sz w:val="28"/>
          <w:szCs w:val="28"/>
        </w:rPr>
      </w:pPr>
    </w:p>
    <w:p w:rsidR="13A7A143" w:rsidP="1EC8B8DF" w:rsidRDefault="13A7A143" w14:paraId="3529A7F9" w14:textId="3EAFC0C5">
      <w:pPr>
        <w:pStyle w:val="Normal"/>
        <w:ind w:left="0"/>
        <w:rPr>
          <w:b w:val="1"/>
          <w:bCs w:val="1"/>
          <w:sz w:val="28"/>
          <w:szCs w:val="28"/>
        </w:rPr>
      </w:pPr>
      <w:r w:rsidRPr="6321477D" w:rsidR="13A7A143">
        <w:rPr>
          <w:b w:val="1"/>
          <w:bCs w:val="1"/>
          <w:sz w:val="28"/>
          <w:szCs w:val="28"/>
        </w:rPr>
        <w:t xml:space="preserve">Agenda: </w:t>
      </w:r>
    </w:p>
    <w:p w:rsidR="18B14426" w:rsidP="6321477D" w:rsidRDefault="18B14426" w14:paraId="7C3792FB" w14:textId="7687BA4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A16D62B">
        <w:rPr>
          <w:b w:val="1"/>
          <w:bCs w:val="1"/>
          <w:sz w:val="28"/>
          <w:szCs w:val="28"/>
        </w:rPr>
        <w:t>Overview and discussion of project requirements</w:t>
      </w:r>
    </w:p>
    <w:p w:rsidR="18B14426" w:rsidP="6321477D" w:rsidRDefault="18B14426" w14:paraId="434B7753" w14:textId="7603065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21B8077">
        <w:rPr>
          <w:b w:val="1"/>
          <w:bCs w:val="1"/>
          <w:sz w:val="28"/>
          <w:szCs w:val="28"/>
        </w:rPr>
        <w:t>Discussion about order of approach</w:t>
      </w:r>
    </w:p>
    <w:p w:rsidR="18B14426" w:rsidP="6321477D" w:rsidRDefault="18B14426" w14:paraId="0DF39BB8" w14:textId="44503B2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A16D62B">
        <w:rPr>
          <w:b w:val="1"/>
          <w:bCs w:val="1"/>
          <w:sz w:val="28"/>
          <w:szCs w:val="28"/>
        </w:rPr>
        <w:t>Initiate preliminary database design decisions</w:t>
      </w:r>
    </w:p>
    <w:p w:rsidR="18B14426" w:rsidP="6321477D" w:rsidRDefault="18B14426" w14:paraId="788D1C41" w14:textId="0D8D1F60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A16D62B">
        <w:rPr>
          <w:b w:val="1"/>
          <w:bCs w:val="1"/>
          <w:sz w:val="28"/>
          <w:szCs w:val="28"/>
        </w:rPr>
        <w:t>Distribute tasks and roles to each group member</w:t>
      </w:r>
    </w:p>
    <w:p w:rsidR="18B14426" w:rsidP="6321477D" w:rsidRDefault="18B14426" w14:paraId="46FE53D1" w14:textId="7612B6E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A16D62B">
        <w:rPr>
          <w:b w:val="1"/>
          <w:bCs w:val="1"/>
          <w:sz w:val="28"/>
          <w:szCs w:val="28"/>
        </w:rPr>
        <w:t>Formulate agenda for next meeting</w:t>
      </w:r>
    </w:p>
    <w:p w:rsidR="6321477D" w:rsidP="6321477D" w:rsidRDefault="6321477D" w14:paraId="356F473F" w14:textId="07FA76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A19AE98" w:rsidP="6321477D" w:rsidRDefault="5A19AE98" w14:paraId="44FDDE37" w14:textId="6ACD4BC2">
      <w:pPr>
        <w:pStyle w:val="Normal"/>
        <w:ind/>
        <w:rPr>
          <w:b w:val="1"/>
          <w:bCs w:val="1"/>
          <w:sz w:val="28"/>
          <w:szCs w:val="28"/>
        </w:rPr>
      </w:pPr>
      <w:r w:rsidRPr="6321477D" w:rsidR="648BD555">
        <w:rPr>
          <w:b w:val="1"/>
          <w:bCs w:val="1"/>
          <w:sz w:val="28"/>
          <w:szCs w:val="28"/>
        </w:rPr>
        <w:t>Note</w:t>
      </w:r>
      <w:r w:rsidRPr="6321477D" w:rsidR="5E61F518">
        <w:rPr>
          <w:b w:val="1"/>
          <w:bCs w:val="1"/>
          <w:sz w:val="28"/>
          <w:szCs w:val="28"/>
        </w:rPr>
        <w:t>s:</w:t>
      </w:r>
    </w:p>
    <w:p w:rsidR="2679F526" w:rsidP="6321477D" w:rsidRDefault="2679F526" w14:paraId="04E8B152" w14:textId="6A42DC38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2734584">
        <w:rPr>
          <w:b w:val="1"/>
          <w:bCs w:val="1"/>
          <w:sz w:val="28"/>
          <w:szCs w:val="28"/>
        </w:rPr>
        <w:t>Database design is foundational layer</w:t>
      </w:r>
    </w:p>
    <w:p w:rsidR="2679F526" w:rsidP="6321477D" w:rsidRDefault="2679F526" w14:paraId="042A8CD6" w14:textId="0913EDF8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2734584">
        <w:rPr>
          <w:b w:val="1"/>
          <w:bCs w:val="1"/>
          <w:sz w:val="28"/>
          <w:szCs w:val="28"/>
        </w:rPr>
        <w:t>We start with the minimum requirements and build on top of that</w:t>
      </w:r>
    </w:p>
    <w:p w:rsidR="2679F526" w:rsidP="6321477D" w:rsidRDefault="2679F526" w14:paraId="4B71646D" w14:textId="7A7109DF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2734584">
        <w:rPr>
          <w:b w:val="1"/>
          <w:bCs w:val="1"/>
          <w:sz w:val="28"/>
          <w:szCs w:val="28"/>
        </w:rPr>
        <w:t>Distribute minimum needed tables, every group member responsible for tables, UDTs, and stored procedures.</w:t>
      </w:r>
    </w:p>
    <w:p w:rsidR="37CAD311" w:rsidP="6321477D" w:rsidRDefault="37CAD311" w14:paraId="2A94EA5D" w14:textId="63FB9FB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37CAD311">
        <w:rPr>
          <w:b w:val="1"/>
          <w:bCs w:val="1"/>
          <w:sz w:val="28"/>
          <w:szCs w:val="28"/>
        </w:rPr>
        <w:t>Workflow</w:t>
      </w:r>
      <w:r w:rsidRPr="6321477D" w:rsidR="37CAD311">
        <w:rPr>
          <w:b w:val="1"/>
          <w:bCs w:val="1"/>
          <w:sz w:val="28"/>
          <w:szCs w:val="28"/>
        </w:rPr>
        <w:t xml:space="preserve"> and JDBC follow directly from completion of stored procedures</w:t>
      </w:r>
    </w:p>
    <w:p w:rsidR="37CAD311" w:rsidP="6321477D" w:rsidRDefault="37CAD311" w14:paraId="6D15E5EF" w14:textId="70718BAD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37CAD311">
        <w:rPr>
          <w:b w:val="1"/>
          <w:bCs w:val="1"/>
          <w:sz w:val="28"/>
          <w:szCs w:val="28"/>
        </w:rPr>
        <w:t>Ideal next meeting 11/30</w:t>
      </w:r>
    </w:p>
    <w:p w:rsidR="2679F526" w:rsidP="2679F526" w:rsidRDefault="2679F526" w14:paraId="22FC27CD" w14:textId="1688F608">
      <w:pPr>
        <w:pStyle w:val="Normal"/>
        <w:rPr>
          <w:b w:val="1"/>
          <w:bCs w:val="1"/>
          <w:sz w:val="28"/>
          <w:szCs w:val="28"/>
        </w:rPr>
      </w:pPr>
    </w:p>
    <w:p w:rsidR="6321477D" w:rsidP="6321477D" w:rsidRDefault="6321477D" w14:paraId="2FF37363" w14:textId="3C5752FF">
      <w:pPr>
        <w:pStyle w:val="Normal"/>
        <w:rPr>
          <w:b w:val="1"/>
          <w:bCs w:val="1"/>
          <w:sz w:val="28"/>
          <w:szCs w:val="28"/>
        </w:rPr>
      </w:pPr>
    </w:p>
    <w:p w:rsidR="6321477D" w:rsidP="6321477D" w:rsidRDefault="6321477D" w14:paraId="26F588A4" w14:textId="099D92A8">
      <w:pPr>
        <w:pStyle w:val="Normal"/>
        <w:rPr>
          <w:b w:val="1"/>
          <w:bCs w:val="1"/>
          <w:sz w:val="28"/>
          <w:szCs w:val="28"/>
        </w:rPr>
      </w:pPr>
    </w:p>
    <w:p w:rsidR="6321477D" w:rsidP="6321477D" w:rsidRDefault="6321477D" w14:paraId="52743C46" w14:textId="48023732">
      <w:pPr>
        <w:pStyle w:val="Normal"/>
        <w:rPr>
          <w:b w:val="1"/>
          <w:bCs w:val="1"/>
          <w:sz w:val="28"/>
          <w:szCs w:val="28"/>
        </w:rPr>
      </w:pPr>
    </w:p>
    <w:p w:rsidR="6321477D" w:rsidP="6321477D" w:rsidRDefault="6321477D" w14:paraId="10D5F024" w14:textId="5EF7D75A">
      <w:pPr>
        <w:pStyle w:val="Normal"/>
        <w:rPr>
          <w:b w:val="1"/>
          <w:bCs w:val="1"/>
          <w:sz w:val="28"/>
          <w:szCs w:val="28"/>
        </w:rPr>
      </w:pPr>
    </w:p>
    <w:p w:rsidR="6321477D" w:rsidP="6321477D" w:rsidRDefault="6321477D" w14:paraId="71E85216" w14:textId="106998B9">
      <w:pPr>
        <w:pStyle w:val="Normal"/>
        <w:rPr>
          <w:b w:val="1"/>
          <w:bCs w:val="1"/>
          <w:sz w:val="28"/>
          <w:szCs w:val="28"/>
        </w:rPr>
      </w:pPr>
    </w:p>
    <w:tbl>
      <w:tblPr>
        <w:tblStyle w:val="TableTheme"/>
        <w:tblW w:w="0" w:type="auto"/>
        <w:tblLook w:val="0620" w:firstRow="1" w:lastRow="0" w:firstColumn="0" w:lastColumn="0" w:noHBand="1" w:noVBand="1"/>
        <w:tblDescription w:val="Layout table to add meeting details"/>
      </w:tblPr>
      <w:tblGrid>
        <w:gridCol w:w="1434"/>
        <w:gridCol w:w="4590"/>
        <w:gridCol w:w="1711"/>
        <w:gridCol w:w="3055"/>
      </w:tblGrid>
      <w:tr w:rsidR="6321477D" w:rsidTr="6321477D" w14:paraId="63F19ADD">
        <w:trPr>
          <w:trHeight w:val="385"/>
        </w:trPr>
        <w:tc>
          <w:tcPr>
            <w:tcW w:w="1434" w:type="dxa"/>
            <w:tcMar/>
          </w:tcPr>
          <w:p w:rsidR="6321477D" w:rsidP="6321477D" w:rsidRDefault="6321477D" w14:paraId="40FAEC8F">
            <w:pPr>
              <w:pStyle w:val="Heading2"/>
            </w:pPr>
            <w:sdt>
              <w:sdtPr>
                <w:id w:val="1311753482"/>
                <w:alias w:val="Project:"/>
                <w15:appearance w15:val="hidden"/>
                <w:tag w:val="Project:"/>
                <w:temporary/>
                <w:showingPlcHdr/>
                <w:placeholder>
                  <w:docPart w:val="D4E945A370E04409B55683FAF5EB4450"/>
                </w:placeholder>
              </w:sdtPr>
              <w:sdtContent>
                <w:r w:rsidR="6321477D">
                  <w:rPr/>
                  <w:t>Project</w:t>
                </w:r>
                <w:r w:rsidR="6321477D">
                  <w:rPr/>
                  <w:t>:</w:t>
                </w:r>
              </w:sdtContent>
            </w:sdt>
          </w:p>
        </w:tc>
        <w:tc>
          <w:tcPr>
            <w:tcW w:w="4590" w:type="dxa"/>
            <w:tcMar/>
          </w:tcPr>
          <w:p w:rsidR="6321477D" w:rsidRDefault="6321477D" w14:paraId="56A97BD0" w14:textId="1DD558A5">
            <w:r w:rsidR="6321477D">
              <w:rPr/>
              <w:t xml:space="preserve">Project </w:t>
            </w:r>
            <w:r w:rsidR="6321477D">
              <w:rPr/>
              <w:t>3</w:t>
            </w:r>
          </w:p>
        </w:tc>
        <w:tc>
          <w:tcPr>
            <w:tcW w:w="1711" w:type="dxa"/>
            <w:tcMar/>
          </w:tcPr>
          <w:p w:rsidR="6321477D" w:rsidP="6321477D" w:rsidRDefault="6321477D" w14:paraId="219A27EA">
            <w:pPr>
              <w:pStyle w:val="Heading2"/>
            </w:pPr>
            <w:r w:rsidR="6321477D">
              <w:rPr/>
              <w:t>Meeting Date:</w:t>
            </w:r>
          </w:p>
        </w:tc>
        <w:tc>
          <w:tcPr>
            <w:tcW w:w="3055" w:type="dxa"/>
            <w:tcMar/>
          </w:tcPr>
          <w:p w:rsidR="6321477D" w:rsidRDefault="6321477D" w14:paraId="63376C9E" w14:textId="2FB2CCE8">
            <w:r w:rsidR="6321477D">
              <w:rPr/>
              <w:t>11/2</w:t>
            </w:r>
            <w:r w:rsidR="71243F0C">
              <w:rPr/>
              <w:t>7/22</w:t>
            </w:r>
          </w:p>
        </w:tc>
      </w:tr>
      <w:tr w:rsidR="6321477D" w:rsidTr="6321477D" w14:paraId="6DFFC6B6">
        <w:trPr>
          <w:trHeight w:val="389"/>
        </w:trPr>
        <w:tc>
          <w:tcPr>
            <w:tcW w:w="1434" w:type="dxa"/>
            <w:tcMar/>
          </w:tcPr>
          <w:p w:rsidR="6321477D" w:rsidP="6321477D" w:rsidRDefault="6321477D" w14:paraId="48A51560">
            <w:pPr>
              <w:pStyle w:val="Heading2"/>
            </w:pPr>
            <w:sdt>
              <w:sdtPr>
                <w:id w:val="514377261"/>
                <w:alias w:val="Facilitator:"/>
                <w15:appearance w15:val="hidden"/>
                <w:tag w:val="Facilitator:"/>
                <w:temporary/>
                <w:showingPlcHdr/>
                <w:placeholder>
                  <w:docPart w:val="03EF08F4E84143C58F2ED736E6C37268"/>
                </w:placeholder>
              </w:sdtPr>
              <w:sdtContent>
                <w:r w:rsidR="6321477D">
                  <w:rPr/>
                  <w:t>Facilitator:</w:t>
                </w:r>
              </w:sdtContent>
            </w:sdt>
          </w:p>
        </w:tc>
        <w:tc>
          <w:tcPr>
            <w:tcW w:w="4590" w:type="dxa"/>
            <w:tcMar/>
          </w:tcPr>
          <w:p w:rsidR="6321477D" w:rsidRDefault="6321477D" w14:paraId="70EC8F49" w14:textId="30695E47">
            <w:r w:rsidR="6321477D">
              <w:rPr/>
              <w:t>Collaboration</w:t>
            </w:r>
          </w:p>
        </w:tc>
        <w:tc>
          <w:tcPr>
            <w:tcW w:w="1711" w:type="dxa"/>
            <w:tcMar/>
          </w:tcPr>
          <w:p w:rsidR="6321477D" w:rsidP="6321477D" w:rsidRDefault="6321477D" w14:paraId="7F704222">
            <w:pPr>
              <w:pStyle w:val="Heading2"/>
            </w:pPr>
            <w:r w:rsidR="6321477D">
              <w:rPr/>
              <w:t>Place/Room:</w:t>
            </w:r>
          </w:p>
        </w:tc>
        <w:tc>
          <w:tcPr>
            <w:tcW w:w="3055" w:type="dxa"/>
            <w:tcMar/>
          </w:tcPr>
          <w:p w:rsidR="3E7A92DC" w:rsidP="6321477D" w:rsidRDefault="3E7A92DC" w14:paraId="10BB4C1C" w14:textId="3DE5CB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92DC">
              <w:rPr/>
              <w:t>Canceled</w:t>
            </w:r>
          </w:p>
        </w:tc>
      </w:tr>
      <w:tr w:rsidR="6321477D" w:rsidTr="6321477D" w14:paraId="1BCB180F">
        <w:trPr>
          <w:trHeight w:val="389"/>
        </w:trPr>
        <w:tc>
          <w:tcPr>
            <w:tcW w:w="1434" w:type="dxa"/>
            <w:tcMar/>
          </w:tcPr>
          <w:p w:rsidR="6321477D" w:rsidP="6321477D" w:rsidRDefault="6321477D" w14:paraId="35965C47" w14:textId="30327480">
            <w:pPr>
              <w:pStyle w:val="Heading2"/>
            </w:pPr>
            <w:r w:rsidR="6321477D">
              <w:rPr/>
              <w:t>Time</w:t>
            </w:r>
          </w:p>
        </w:tc>
        <w:tc>
          <w:tcPr>
            <w:tcW w:w="4590" w:type="dxa"/>
            <w:tcMar/>
          </w:tcPr>
          <w:p w:rsidR="6321477D" w:rsidP="6321477D" w:rsidRDefault="6321477D" w14:paraId="6F7981BF" w14:textId="49EDEA6E">
            <w:pPr>
              <w:pStyle w:val="Normal"/>
            </w:pPr>
            <w:r w:rsidR="6321477D">
              <w:rPr/>
              <w:t>9:</w:t>
            </w:r>
            <w:r w:rsidR="6321477D">
              <w:rPr/>
              <w:t>00pm</w:t>
            </w:r>
          </w:p>
        </w:tc>
        <w:tc>
          <w:tcPr>
            <w:tcW w:w="1711" w:type="dxa"/>
            <w:tcMar/>
          </w:tcPr>
          <w:p w:rsidR="6321477D" w:rsidP="6321477D" w:rsidRDefault="6321477D" w14:paraId="7FE37B9E" w14:textId="3B5B180F">
            <w:pPr>
              <w:pStyle w:val="Heading2"/>
            </w:pPr>
            <w:r w:rsidR="6321477D">
              <w:rPr/>
              <w:t>Duration</w:t>
            </w:r>
          </w:p>
        </w:tc>
        <w:tc>
          <w:tcPr>
            <w:tcW w:w="3055" w:type="dxa"/>
            <w:tcMar/>
          </w:tcPr>
          <w:p w:rsidR="10A96788" w:rsidP="6321477D" w:rsidRDefault="10A96788" w14:paraId="3E464E2F" w14:textId="110E3059">
            <w:pPr>
              <w:pStyle w:val="Normal"/>
              <w:bidi w:val="0"/>
              <w:spacing w:line="259" w:lineRule="auto"/>
              <w:jc w:val="left"/>
            </w:pPr>
            <w:r w:rsidR="10A96788">
              <w:rPr/>
              <w:t>Canceled</w:t>
            </w:r>
          </w:p>
        </w:tc>
      </w:tr>
    </w:tbl>
    <w:p w:rsidR="6321477D" w:rsidRDefault="6321477D" w14:paraId="07D67D7C"/>
    <w:tbl>
      <w:tblPr>
        <w:tblStyle w:val="TableWeb3"/>
        <w:tblW w:w="0" w:type="auto"/>
        <w:tblLook w:val="01E0" w:firstRow="1" w:lastRow="1" w:firstColumn="1" w:lastColumn="1" w:noHBand="0" w:noVBand="0"/>
        <w:tblDescription w:val="Add Name, Title, Company, Phone and Fax numbers, and E-mail address in this table"/>
      </w:tblPr>
      <w:tblGrid>
        <w:gridCol w:w="3097"/>
        <w:gridCol w:w="2752"/>
      </w:tblGrid>
      <w:tr w:rsidR="6321477D" w:rsidTr="6321477D" w14:paraId="21178DA7">
        <w:trPr>
          <w:trHeight w:val="1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6321477D" w:rsidP="6321477D" w:rsidRDefault="6321477D" w14:paraId="26A48A52">
            <w:pPr>
              <w:pStyle w:val="Heading2"/>
              <w:outlineLvl w:val="1"/>
            </w:pPr>
            <w:sdt>
              <w:sdtPr>
                <w:id w:val="2082281410"/>
                <w:alias w:val="Name:"/>
                <w15:appearance w15:val="hidden"/>
                <w:tag w:val="Name:"/>
                <w:temporary/>
                <w:showingPlcHdr/>
                <w:placeholder>
                  <w:docPart w:val="E01F2DFB0A8B4631993D4AB18E393B96"/>
                </w:placeholder>
              </w:sdtPr>
              <w:sdtContent>
                <w:r w:rsidR="6321477D">
                  <w:rPr/>
                  <w:t>Name</w:t>
                </w:r>
              </w:sdtContent>
            </w:sdt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6321477D" w:rsidP="6321477D" w:rsidRDefault="6321477D" w14:paraId="7859E2D2" w14:textId="2951A3A4">
            <w:pPr>
              <w:pStyle w:val="Heading2"/>
              <w:outlineLvl w:val="1"/>
            </w:pPr>
            <w:r w:rsidR="6321477D">
              <w:rPr/>
              <w:t>Attendance</w:t>
            </w:r>
          </w:p>
        </w:tc>
      </w:tr>
      <w:tr w:rsidR="6321477D" w:rsidTr="6321477D" w14:paraId="48FA7DD3">
        <w:trPr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6321477D" w:rsidP="6321477D" w:rsidRDefault="6321477D" w14:paraId="4A888896" w14:textId="04A5E4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21477D">
              <w:rPr/>
              <w:t>Ryan Mohamed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66F0E8D8" w:rsidP="6321477D" w:rsidRDefault="66F0E8D8" w14:paraId="02C7CCBB" w14:textId="31ECE2B2">
            <w:pPr>
              <w:pStyle w:val="Normal"/>
              <w:bidi w:val="0"/>
            </w:pPr>
            <w:r w:rsidR="66F0E8D8">
              <w:rPr/>
              <w:t>Canceled</w:t>
            </w:r>
          </w:p>
        </w:tc>
      </w:tr>
      <w:tr w:rsidR="6321477D" w:rsidTr="6321477D" w14:paraId="7FCA7948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6321477D" w:rsidP="6321477D" w:rsidRDefault="6321477D" w14:paraId="68F4A25B" w14:textId="19F5C1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21477D">
              <w:rPr/>
              <w:t>Philip Charles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66F0E8D8" w:rsidP="6321477D" w:rsidRDefault="66F0E8D8" w14:paraId="69877E31" w14:textId="64F034D3">
            <w:pPr>
              <w:pStyle w:val="Normal"/>
              <w:bidi w:val="0"/>
            </w:pPr>
            <w:r w:rsidR="66F0E8D8">
              <w:rPr/>
              <w:t>Canceled</w:t>
            </w:r>
          </w:p>
        </w:tc>
      </w:tr>
      <w:tr w:rsidR="6321477D" w:rsidTr="6321477D" w14:paraId="218E24CC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6321477D" w:rsidRDefault="6321477D" w14:paraId="7A2036D1" w14:textId="3CB22102">
            <w:r w:rsidR="6321477D">
              <w:rPr/>
              <w:t>Samiha Aktar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47EC4B21" w:rsidP="6321477D" w:rsidRDefault="47EC4B21" w14:paraId="3F3853E6" w14:textId="1E97670F">
            <w:pPr>
              <w:pStyle w:val="Normal"/>
              <w:bidi w:val="0"/>
            </w:pPr>
            <w:r w:rsidR="47EC4B21">
              <w:rPr/>
              <w:t>Canceled</w:t>
            </w:r>
          </w:p>
        </w:tc>
      </w:tr>
      <w:tr w:rsidR="6321477D" w:rsidTr="6321477D" w14:paraId="4E986EF5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6321477D" w:rsidRDefault="6321477D" w14:paraId="7A9DDEB9" w14:textId="7F1E5393">
            <w:r w:rsidR="6321477D">
              <w:rPr/>
              <w:t>Sean Ogle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5B75630D" w:rsidP="6321477D" w:rsidRDefault="5B75630D" w14:paraId="0D8040D3" w14:textId="10FB82A5">
            <w:pPr>
              <w:pStyle w:val="Normal"/>
              <w:bidi w:val="0"/>
            </w:pPr>
            <w:r w:rsidR="5B75630D">
              <w:rPr/>
              <w:t>Canceled</w:t>
            </w:r>
          </w:p>
        </w:tc>
      </w:tr>
      <w:tr w:rsidR="6321477D" w:rsidTr="6321477D" w14:paraId="0E854542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6321477D" w:rsidRDefault="6321477D" w14:paraId="6BBCADD1" w14:textId="43C84813">
            <w:r w:rsidR="6321477D">
              <w:rPr/>
              <w:t>Oliver Vidal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6B52F15F" w:rsidP="6321477D" w:rsidRDefault="6B52F15F" w14:paraId="64A99994" w14:textId="061FE62F">
            <w:pPr>
              <w:pStyle w:val="Normal"/>
              <w:bidi w:val="0"/>
            </w:pPr>
            <w:r w:rsidR="6B52F15F">
              <w:rPr/>
              <w:t>Canceled</w:t>
            </w:r>
          </w:p>
        </w:tc>
      </w:tr>
      <w:tr w:rsidR="6321477D" w:rsidTr="6321477D" w14:paraId="40EA6665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6321477D" w:rsidP="6321477D" w:rsidRDefault="6321477D" w14:paraId="75BABEE8" w14:textId="739F43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21477D">
              <w:rPr/>
              <w:t>Jasmine Kim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17BAC378" w:rsidP="6321477D" w:rsidRDefault="17BAC378" w14:paraId="7DE3BA3C" w14:textId="150E9549">
            <w:pPr>
              <w:pStyle w:val="Normal"/>
              <w:bidi w:val="0"/>
            </w:pPr>
            <w:r w:rsidR="17BAC378">
              <w:rPr/>
              <w:t>Canceled</w:t>
            </w:r>
          </w:p>
        </w:tc>
      </w:tr>
    </w:tbl>
    <w:p w:rsidR="6321477D" w:rsidP="6321477D" w:rsidRDefault="6321477D" w14:paraId="638A1BC5" w14:textId="3B66C740">
      <w:pPr>
        <w:pStyle w:val="Normal"/>
      </w:pPr>
    </w:p>
    <w:p w:rsidR="6321477D" w:rsidP="6321477D" w:rsidRDefault="6321477D" w14:paraId="51C4A251" w14:textId="12080251">
      <w:pPr>
        <w:pStyle w:val="Normal"/>
        <w:ind w:left="0"/>
        <w:rPr>
          <w:b w:val="1"/>
          <w:bCs w:val="1"/>
          <w:sz w:val="28"/>
          <w:szCs w:val="28"/>
        </w:rPr>
      </w:pPr>
    </w:p>
    <w:p w:rsidR="1475D1EA" w:rsidP="6321477D" w:rsidRDefault="1475D1EA" w14:paraId="2580C1DC" w14:textId="24B1A581">
      <w:pPr>
        <w:pStyle w:val="Normal"/>
        <w:ind w:left="0"/>
        <w:rPr>
          <w:b w:val="1"/>
          <w:bCs w:val="1"/>
          <w:sz w:val="28"/>
          <w:szCs w:val="28"/>
        </w:rPr>
      </w:pPr>
      <w:r w:rsidRPr="6321477D" w:rsidR="1475D1EA">
        <w:rPr>
          <w:b w:val="1"/>
          <w:bCs w:val="1"/>
          <w:sz w:val="28"/>
          <w:szCs w:val="28"/>
        </w:rPr>
        <w:t>Canceled due to group availability and awai</w:t>
      </w:r>
      <w:r w:rsidRPr="6321477D" w:rsidR="4A944D63">
        <w:rPr>
          <w:b w:val="1"/>
          <w:bCs w:val="1"/>
          <w:sz w:val="28"/>
          <w:szCs w:val="28"/>
        </w:rPr>
        <w:t xml:space="preserve">ting more progress. </w:t>
      </w:r>
    </w:p>
    <w:p w:rsidR="6321477D" w:rsidP="6321477D" w:rsidRDefault="6321477D" w14:paraId="0FC6E177" w14:textId="72630549">
      <w:pPr>
        <w:pStyle w:val="Normal"/>
        <w:ind w:left="0"/>
        <w:rPr>
          <w:b w:val="1"/>
          <w:bCs w:val="1"/>
          <w:sz w:val="28"/>
          <w:szCs w:val="28"/>
        </w:rPr>
      </w:pPr>
    </w:p>
    <w:p w:rsidR="4A944D63" w:rsidP="6321477D" w:rsidRDefault="4A944D63" w14:paraId="2E9C0486" w14:textId="6D4D32B9">
      <w:pPr>
        <w:pStyle w:val="Normal"/>
        <w:ind w:left="0"/>
        <w:rPr>
          <w:b w:val="1"/>
          <w:bCs w:val="1"/>
          <w:sz w:val="28"/>
          <w:szCs w:val="28"/>
        </w:rPr>
      </w:pPr>
      <w:r w:rsidRPr="6321477D" w:rsidR="4A944D63">
        <w:rPr>
          <w:b w:val="1"/>
          <w:bCs w:val="1"/>
          <w:sz w:val="28"/>
          <w:szCs w:val="28"/>
        </w:rPr>
        <w:t xml:space="preserve">Originally Planned </w:t>
      </w:r>
      <w:r w:rsidRPr="6321477D" w:rsidR="0D0D7EDD">
        <w:rPr>
          <w:b w:val="1"/>
          <w:bCs w:val="1"/>
          <w:sz w:val="28"/>
          <w:szCs w:val="28"/>
        </w:rPr>
        <w:t xml:space="preserve">Agenda: </w:t>
      </w:r>
    </w:p>
    <w:p w:rsidR="7F0F827F" w:rsidP="6321477D" w:rsidRDefault="7F0F827F" w14:paraId="37CA8BC6" w14:textId="24D8091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F0F827F">
        <w:rPr>
          <w:b w:val="1"/>
          <w:bCs w:val="1"/>
          <w:sz w:val="28"/>
          <w:szCs w:val="28"/>
        </w:rPr>
        <w:t>Data anomaly discussion</w:t>
      </w:r>
    </w:p>
    <w:p w:rsidR="7F0F827F" w:rsidP="6321477D" w:rsidRDefault="7F0F827F" w14:paraId="24C1B799" w14:textId="7252752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F0F827F">
        <w:rPr>
          <w:b w:val="1"/>
          <w:bCs w:val="1"/>
          <w:sz w:val="28"/>
          <w:szCs w:val="28"/>
        </w:rPr>
        <w:t>Database design discussion</w:t>
      </w:r>
    </w:p>
    <w:p w:rsidR="7F0F827F" w:rsidP="6321477D" w:rsidRDefault="7F0F827F" w14:paraId="55F9908E" w14:textId="5CEFCED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7F0F827F">
        <w:rPr>
          <w:b w:val="1"/>
          <w:bCs w:val="1"/>
          <w:sz w:val="28"/>
          <w:szCs w:val="28"/>
        </w:rPr>
        <w:t>Aggregation of stored procedures</w:t>
      </w:r>
    </w:p>
    <w:p w:rsidR="6321477D" w:rsidP="6321477D" w:rsidRDefault="6321477D" w14:paraId="42697B0C" w14:textId="07FA76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D0D7EDD" w:rsidP="6321477D" w:rsidRDefault="0D0D7EDD" w14:paraId="7CF3E712" w14:textId="35FDD876">
      <w:pPr>
        <w:pStyle w:val="Normal"/>
        <w:rPr>
          <w:b w:val="1"/>
          <w:bCs w:val="1"/>
          <w:sz w:val="28"/>
          <w:szCs w:val="28"/>
        </w:rPr>
      </w:pPr>
      <w:r w:rsidRPr="6321477D" w:rsidR="0D0D7EDD">
        <w:rPr>
          <w:b w:val="1"/>
          <w:bCs w:val="1"/>
          <w:sz w:val="28"/>
          <w:szCs w:val="28"/>
        </w:rPr>
        <w:t>Notes:</w:t>
      </w:r>
    </w:p>
    <w:p w:rsidR="6321477D" w:rsidP="6321477D" w:rsidRDefault="6321477D" w14:paraId="25B7E267" w14:textId="1C55AF0D">
      <w:pPr>
        <w:pStyle w:val="Normal"/>
        <w:ind w:left="0"/>
        <w:rPr>
          <w:sz w:val="28"/>
          <w:szCs w:val="28"/>
        </w:rPr>
      </w:pPr>
    </w:p>
    <w:p w:rsidR="2C5EF827" w:rsidP="6321477D" w:rsidRDefault="2C5EF827" w14:paraId="0EECF1F2" w14:textId="094F9C0E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C5EF827">
        <w:rPr>
          <w:b w:val="1"/>
          <w:bCs w:val="1"/>
          <w:sz w:val="28"/>
          <w:szCs w:val="28"/>
        </w:rPr>
        <w:t>Phillip updates groups “need to know” on Discord</w:t>
      </w:r>
    </w:p>
    <w:p w:rsidR="2C5EF827" w:rsidP="6321477D" w:rsidRDefault="2C5EF827" w14:paraId="74812311" w14:textId="57784CE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C5EF827">
        <w:rPr>
          <w:b w:val="1"/>
          <w:bCs w:val="1"/>
          <w:sz w:val="28"/>
          <w:szCs w:val="28"/>
        </w:rPr>
        <w:t xml:space="preserve">Phillip and Jasmine finalize ERD design </w:t>
      </w:r>
    </w:p>
    <w:p w:rsidR="2C5EF827" w:rsidP="6321477D" w:rsidRDefault="2C5EF827" w14:paraId="4586A41E" w14:textId="2005D692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C5EF827">
        <w:rPr>
          <w:b w:val="1"/>
          <w:bCs w:val="1"/>
          <w:sz w:val="28"/>
          <w:szCs w:val="28"/>
        </w:rPr>
        <w:t>Group members work on or revise their assigned tables</w:t>
      </w:r>
    </w:p>
    <w:p w:rsidR="2C5EF827" w:rsidP="6321477D" w:rsidRDefault="2C5EF827" w14:paraId="55428C3A" w14:textId="2BB0F1E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C5EF827">
        <w:rPr>
          <w:b w:val="1"/>
          <w:bCs w:val="1"/>
          <w:sz w:val="28"/>
          <w:szCs w:val="28"/>
        </w:rPr>
        <w:t xml:space="preserve">Inclusion of workflow columns </w:t>
      </w:r>
    </w:p>
    <w:p w:rsidR="2C5EF827" w:rsidP="6321477D" w:rsidRDefault="2C5EF827" w14:paraId="51A3B17E" w14:textId="0E897396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C5EF827">
        <w:rPr>
          <w:b w:val="1"/>
          <w:bCs w:val="1"/>
          <w:sz w:val="28"/>
          <w:szCs w:val="28"/>
        </w:rPr>
        <w:t>Assign number of propositions</w:t>
      </w:r>
    </w:p>
    <w:p w:rsidR="2C5EF827" w:rsidP="6321477D" w:rsidRDefault="2C5EF827" w14:paraId="323CAF40" w14:textId="171F7E81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C5EF827">
        <w:rPr>
          <w:b w:val="1"/>
          <w:bCs w:val="1"/>
          <w:sz w:val="28"/>
          <w:szCs w:val="28"/>
        </w:rPr>
        <w:t>Next meeting at 12/04</w:t>
      </w:r>
    </w:p>
    <w:p w:rsidR="6321477D" w:rsidP="6321477D" w:rsidRDefault="6321477D" w14:paraId="3C02E164" w14:textId="33EAE69B">
      <w:pPr>
        <w:pStyle w:val="Normal"/>
        <w:rPr>
          <w:b w:val="1"/>
          <w:bCs w:val="1"/>
          <w:sz w:val="28"/>
          <w:szCs w:val="28"/>
        </w:rPr>
      </w:pPr>
    </w:p>
    <w:p w:rsidR="2679F526" w:rsidP="2679F526" w:rsidRDefault="2679F526" w14:paraId="28212A06" w14:textId="43B8C7AE">
      <w:pPr>
        <w:pStyle w:val="Normal"/>
        <w:rPr>
          <w:b w:val="1"/>
          <w:bCs w:val="1"/>
          <w:sz w:val="28"/>
          <w:szCs w:val="28"/>
        </w:rPr>
      </w:pPr>
    </w:p>
    <w:p w:rsidR="2679F526" w:rsidP="2679F526" w:rsidRDefault="2679F526" w14:paraId="3CA4AFDA" w14:textId="5C36F620">
      <w:pPr>
        <w:pStyle w:val="Normal"/>
        <w:rPr>
          <w:b w:val="1"/>
          <w:bCs w:val="1"/>
          <w:sz w:val="28"/>
          <w:szCs w:val="28"/>
        </w:rPr>
      </w:pPr>
    </w:p>
    <w:p w:rsidR="2679F526" w:rsidP="2679F526" w:rsidRDefault="2679F526" w14:paraId="7F44EA81" w14:textId="65E6E781">
      <w:pPr>
        <w:pStyle w:val="Normal"/>
        <w:rPr>
          <w:b w:val="1"/>
          <w:bCs w:val="1"/>
          <w:sz w:val="28"/>
          <w:szCs w:val="28"/>
        </w:rPr>
      </w:pPr>
    </w:p>
    <w:p w:rsidR="2679F526" w:rsidP="2679F526" w:rsidRDefault="2679F526" w14:paraId="655C060E" w14:textId="5D3BE028">
      <w:pPr>
        <w:pStyle w:val="Normal"/>
        <w:rPr>
          <w:b w:val="1"/>
          <w:bCs w:val="1"/>
          <w:sz w:val="28"/>
          <w:szCs w:val="28"/>
        </w:rPr>
      </w:pPr>
    </w:p>
    <w:p w:rsidR="2679F526" w:rsidP="2679F526" w:rsidRDefault="2679F526" w14:paraId="53BCF706" w14:textId="41E1ADB5">
      <w:pPr>
        <w:pStyle w:val="Normal"/>
        <w:rPr>
          <w:b w:val="1"/>
          <w:bCs w:val="1"/>
          <w:sz w:val="28"/>
          <w:szCs w:val="28"/>
        </w:rPr>
      </w:pPr>
    </w:p>
    <w:p w:rsidR="2679F526" w:rsidP="2679F526" w:rsidRDefault="2679F526" w14:paraId="23864670" w14:textId="6772E6BF">
      <w:pPr>
        <w:pStyle w:val="Normal"/>
        <w:rPr>
          <w:b w:val="1"/>
          <w:bCs w:val="1"/>
          <w:sz w:val="28"/>
          <w:szCs w:val="28"/>
        </w:rPr>
      </w:pPr>
    </w:p>
    <w:p w:rsidR="2679F526" w:rsidP="2679F526" w:rsidRDefault="2679F526" w14:paraId="1F62EEF2" w14:textId="64469A6D">
      <w:pPr>
        <w:pStyle w:val="Normal"/>
      </w:pPr>
    </w:p>
    <w:p w:rsidR="2679F526" w:rsidP="2679F526" w:rsidRDefault="2679F526" w14:paraId="09FBBFF7" w14:textId="3AA4FC65">
      <w:pPr>
        <w:pStyle w:val="Normal"/>
      </w:pPr>
    </w:p>
    <w:p w:rsidR="2679F526" w:rsidP="2679F526" w:rsidRDefault="2679F526" w14:paraId="0F029770" w14:textId="4ED56189">
      <w:pPr>
        <w:pStyle w:val="Normal"/>
      </w:pPr>
    </w:p>
    <w:p w:rsidR="2679F526" w:rsidP="2679F526" w:rsidRDefault="2679F526" w14:paraId="2F8D9F4E" w14:textId="44006684">
      <w:pPr>
        <w:pStyle w:val="Normal"/>
      </w:pPr>
    </w:p>
    <w:p w:rsidR="2679F526" w:rsidP="2679F526" w:rsidRDefault="2679F526" w14:paraId="56CAC6E6" w14:textId="75FF044F">
      <w:pPr>
        <w:pStyle w:val="Normal"/>
      </w:pPr>
    </w:p>
    <w:tbl>
      <w:tblPr>
        <w:tblStyle w:val="TableTheme"/>
        <w:tblW w:w="0" w:type="auto"/>
        <w:tblLook w:val="0620" w:firstRow="1" w:lastRow="0" w:firstColumn="0" w:lastColumn="0" w:noHBand="1" w:noVBand="1"/>
        <w:tblDescription w:val="Layout table to add meeting details"/>
      </w:tblPr>
      <w:tblGrid>
        <w:gridCol w:w="1434"/>
        <w:gridCol w:w="4590"/>
        <w:gridCol w:w="1711"/>
        <w:gridCol w:w="3055"/>
      </w:tblGrid>
      <w:tr w:rsidR="2679F526" w:rsidTr="6321477D" w14:paraId="770B1B6F">
        <w:trPr>
          <w:trHeight w:val="385"/>
        </w:trPr>
        <w:tc>
          <w:tcPr>
            <w:tcW w:w="1434" w:type="dxa"/>
            <w:tcMar/>
          </w:tcPr>
          <w:p w:rsidR="2679F526" w:rsidP="2679F526" w:rsidRDefault="2679F526" w14:paraId="517C5F17">
            <w:pPr>
              <w:pStyle w:val="Heading2"/>
            </w:pPr>
            <w:r w:rsidR="2679F526">
              <w:rPr/>
              <w:t>Project:</w:t>
            </w:r>
          </w:p>
        </w:tc>
        <w:tc>
          <w:tcPr>
            <w:tcW w:w="4590" w:type="dxa"/>
            <w:tcMar/>
          </w:tcPr>
          <w:p w:rsidR="2679F526" w:rsidRDefault="2679F526" w14:paraId="21B97DF0" w14:textId="0503819B">
            <w:r w:rsidR="2679F526">
              <w:rPr/>
              <w:t>Project 2</w:t>
            </w:r>
          </w:p>
        </w:tc>
        <w:tc>
          <w:tcPr>
            <w:tcW w:w="1711" w:type="dxa"/>
            <w:tcMar/>
          </w:tcPr>
          <w:p w:rsidR="2679F526" w:rsidP="2679F526" w:rsidRDefault="2679F526" w14:paraId="01B8E204">
            <w:pPr>
              <w:pStyle w:val="Heading2"/>
            </w:pPr>
            <w:r w:rsidR="2679F526">
              <w:rPr/>
              <w:t>Meeting Date:</w:t>
            </w:r>
          </w:p>
        </w:tc>
        <w:tc>
          <w:tcPr>
            <w:tcW w:w="3055" w:type="dxa"/>
            <w:tcMar/>
          </w:tcPr>
          <w:p w:rsidR="2679F526" w:rsidRDefault="2679F526" w14:paraId="1DBCA2C0" w14:textId="2C5BC812">
            <w:r w:rsidR="2679F526">
              <w:rPr/>
              <w:t>1</w:t>
            </w:r>
            <w:r w:rsidR="7854C60F">
              <w:rPr/>
              <w:t>2/04</w:t>
            </w:r>
            <w:r w:rsidR="2679F526">
              <w:rPr/>
              <w:t>/22</w:t>
            </w:r>
          </w:p>
        </w:tc>
      </w:tr>
      <w:tr w:rsidR="2679F526" w:rsidTr="6321477D" w14:paraId="2DD7DFE7">
        <w:trPr>
          <w:trHeight w:val="389"/>
        </w:trPr>
        <w:tc>
          <w:tcPr>
            <w:tcW w:w="1434" w:type="dxa"/>
            <w:tcMar/>
          </w:tcPr>
          <w:p w:rsidR="2679F526" w:rsidP="2679F526" w:rsidRDefault="2679F526" w14:paraId="49A04FF3">
            <w:pPr>
              <w:pStyle w:val="Heading2"/>
            </w:pPr>
            <w:r w:rsidR="2679F526">
              <w:rPr/>
              <w:t>Facilitator:</w:t>
            </w:r>
          </w:p>
        </w:tc>
        <w:tc>
          <w:tcPr>
            <w:tcW w:w="4590" w:type="dxa"/>
            <w:tcMar/>
          </w:tcPr>
          <w:p w:rsidR="2679F526" w:rsidRDefault="2679F526" w14:paraId="77359CEE" w14:textId="30695E47">
            <w:r w:rsidR="2679F526">
              <w:rPr/>
              <w:t>Collaboration</w:t>
            </w:r>
          </w:p>
        </w:tc>
        <w:tc>
          <w:tcPr>
            <w:tcW w:w="1711" w:type="dxa"/>
            <w:tcMar/>
          </w:tcPr>
          <w:p w:rsidR="2679F526" w:rsidP="2679F526" w:rsidRDefault="2679F526" w14:paraId="7FC6049B">
            <w:pPr>
              <w:pStyle w:val="Heading2"/>
            </w:pPr>
            <w:r w:rsidR="2679F526">
              <w:rPr/>
              <w:t>Place/Room:</w:t>
            </w:r>
          </w:p>
        </w:tc>
        <w:tc>
          <w:tcPr>
            <w:tcW w:w="3055" w:type="dxa"/>
            <w:tcMar/>
          </w:tcPr>
          <w:p w:rsidR="2679F526" w:rsidP="2679F526" w:rsidRDefault="2679F526" w14:paraId="3A3DABAB" w14:textId="5C3BA8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79F526">
              <w:rPr/>
              <w:t>Zoom Meeting</w:t>
            </w:r>
          </w:p>
        </w:tc>
      </w:tr>
      <w:tr w:rsidR="2679F526" w:rsidTr="6321477D" w14:paraId="7DA955E2">
        <w:trPr>
          <w:trHeight w:val="389"/>
        </w:trPr>
        <w:tc>
          <w:tcPr>
            <w:tcW w:w="1434" w:type="dxa"/>
            <w:tcMar/>
          </w:tcPr>
          <w:p w:rsidR="2679F526" w:rsidP="2679F526" w:rsidRDefault="2679F526" w14:paraId="2A224E58" w14:textId="30327480">
            <w:pPr>
              <w:pStyle w:val="Heading2"/>
            </w:pPr>
            <w:r w:rsidR="2679F526">
              <w:rPr/>
              <w:t>Time</w:t>
            </w:r>
          </w:p>
        </w:tc>
        <w:tc>
          <w:tcPr>
            <w:tcW w:w="4590" w:type="dxa"/>
            <w:tcMar/>
          </w:tcPr>
          <w:p w:rsidR="2679F526" w:rsidP="2679F526" w:rsidRDefault="2679F526" w14:paraId="1539C332" w14:textId="49EDEA6E">
            <w:pPr>
              <w:pStyle w:val="Normal"/>
            </w:pPr>
            <w:r w:rsidR="2679F526">
              <w:rPr/>
              <w:t>9:00pm</w:t>
            </w:r>
          </w:p>
        </w:tc>
        <w:tc>
          <w:tcPr>
            <w:tcW w:w="1711" w:type="dxa"/>
            <w:tcMar/>
          </w:tcPr>
          <w:p w:rsidR="2679F526" w:rsidP="2679F526" w:rsidRDefault="2679F526" w14:paraId="499A963E" w14:textId="3B5B180F">
            <w:pPr>
              <w:pStyle w:val="Heading2"/>
            </w:pPr>
            <w:r w:rsidR="2679F526">
              <w:rPr/>
              <w:t>Duration</w:t>
            </w:r>
          </w:p>
        </w:tc>
        <w:tc>
          <w:tcPr>
            <w:tcW w:w="3055" w:type="dxa"/>
            <w:tcMar/>
          </w:tcPr>
          <w:p w:rsidR="2679F526" w:rsidP="2679F526" w:rsidRDefault="2679F526" w14:paraId="75B155F2" w14:textId="0583184E">
            <w:pPr>
              <w:pStyle w:val="Normal"/>
              <w:spacing w:line="259" w:lineRule="auto"/>
              <w:jc w:val="left"/>
            </w:pPr>
            <w:r w:rsidR="71485F57">
              <w:rPr/>
              <w:t xml:space="preserve">45-55 </w:t>
            </w:r>
            <w:r w:rsidR="2679F526">
              <w:rPr/>
              <w:t>minutes (</w:t>
            </w:r>
            <w:r w:rsidR="2679F526">
              <w:rPr/>
              <w:t>approx. )</w:t>
            </w:r>
          </w:p>
        </w:tc>
      </w:tr>
    </w:tbl>
    <w:p w:rsidR="2679F526" w:rsidRDefault="2679F526" w14:paraId="0D98B2B8"/>
    <w:tbl>
      <w:tblPr>
        <w:tblStyle w:val="TableWeb3"/>
        <w:tblW w:w="0" w:type="auto"/>
        <w:tblLook w:val="01E0" w:firstRow="1" w:lastRow="1" w:firstColumn="1" w:lastColumn="1" w:noHBand="0" w:noVBand="0"/>
        <w:tblDescription w:val="Add Name, Title, Company, Phone and Fax numbers, and E-mail address in this table"/>
      </w:tblPr>
      <w:tblGrid>
        <w:gridCol w:w="3097"/>
        <w:gridCol w:w="2752"/>
      </w:tblGrid>
      <w:tr w:rsidR="2679F526" w:rsidTr="6321477D" w14:paraId="34EF77F0">
        <w:trPr>
          <w:trHeight w:val="1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2679F526" w:rsidP="2679F526" w:rsidRDefault="2679F526" w14:paraId="04EDDEF1">
            <w:pPr>
              <w:pStyle w:val="Heading2"/>
              <w:outlineLvl w:val="1"/>
            </w:pPr>
            <w:r w:rsidR="2679F526">
              <w:rPr/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2679F526" w:rsidP="2679F526" w:rsidRDefault="2679F526" w14:paraId="25CCD7F2" w14:textId="2951A3A4">
            <w:pPr>
              <w:pStyle w:val="Heading2"/>
              <w:outlineLvl w:val="1"/>
            </w:pPr>
            <w:r w:rsidR="2679F526">
              <w:rPr/>
              <w:t>Attendance</w:t>
            </w:r>
          </w:p>
        </w:tc>
      </w:tr>
      <w:tr w:rsidR="2679F526" w:rsidTr="6321477D" w14:paraId="3BCCD44D">
        <w:trPr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2679F526" w:rsidP="2679F526" w:rsidRDefault="2679F526" w14:paraId="5C4A2547" w14:textId="04A5E4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79F526">
              <w:rPr/>
              <w:t>Ryan Mohamed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2679F526" w:rsidRDefault="2679F526" w14:paraId="5AD4D884" w14:textId="20A5CD23">
            <w:r w:rsidR="2679F526">
              <w:rPr/>
              <w:t>Present</w:t>
            </w:r>
          </w:p>
        </w:tc>
      </w:tr>
      <w:tr w:rsidR="2679F526" w:rsidTr="6321477D" w14:paraId="0079B7B1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2679F526" w:rsidP="2679F526" w:rsidRDefault="2679F526" w14:paraId="702A61FE" w14:textId="19F5C1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79F526">
              <w:rPr/>
              <w:t>Philip Charles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2679F526" w:rsidRDefault="2679F526" w14:paraId="3CDBB1BC" w14:textId="7832D3EF">
            <w:r w:rsidR="2679F526">
              <w:rPr/>
              <w:t>Present</w:t>
            </w:r>
          </w:p>
        </w:tc>
      </w:tr>
      <w:tr w:rsidR="2679F526" w:rsidTr="6321477D" w14:paraId="5E75EA87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2679F526" w:rsidRDefault="2679F526" w14:paraId="74E4A563" w14:textId="3CB22102">
            <w:r w:rsidR="2679F526">
              <w:rPr/>
              <w:t>Samiha Aktar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2679F526" w:rsidRDefault="2679F526" w14:paraId="4E0AC94F" w14:textId="080237C3">
            <w:r w:rsidR="2679F526">
              <w:rPr/>
              <w:t>Present</w:t>
            </w:r>
          </w:p>
        </w:tc>
      </w:tr>
      <w:tr w:rsidR="2679F526" w:rsidTr="6321477D" w14:paraId="530F7663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2679F526" w:rsidRDefault="2679F526" w14:paraId="65E45386" w14:textId="7F1E5393">
            <w:r w:rsidR="2679F526">
              <w:rPr/>
              <w:t>Sean Ogle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2679F526" w:rsidRDefault="2679F526" w14:paraId="7456F086" w14:textId="62339D04">
            <w:r w:rsidR="2679F526">
              <w:rPr/>
              <w:t>Present</w:t>
            </w:r>
          </w:p>
        </w:tc>
      </w:tr>
      <w:tr w:rsidR="2679F526" w:rsidTr="6321477D" w14:paraId="764347E3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2679F526" w:rsidRDefault="2679F526" w14:paraId="2EC6ECEC" w14:textId="43C84813">
            <w:r w:rsidR="2679F526">
              <w:rPr/>
              <w:t>Oliver Vidal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2679F526" w:rsidRDefault="2679F526" w14:paraId="1D68A755" w14:textId="4DC9306B">
            <w:r w:rsidR="2679F526">
              <w:rPr/>
              <w:t>Present</w:t>
            </w:r>
          </w:p>
        </w:tc>
      </w:tr>
      <w:tr w:rsidR="2679F526" w:rsidTr="6321477D" w14:paraId="0FCFDFE3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7" w:type="dxa"/>
            <w:tcMar/>
          </w:tcPr>
          <w:p w:rsidR="2679F526" w:rsidP="2679F526" w:rsidRDefault="2679F526" w14:paraId="74797C42" w14:textId="739F43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79F526">
              <w:rPr/>
              <w:t>Jasmine Kim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52" w:type="dxa"/>
            <w:tcMar/>
          </w:tcPr>
          <w:p w:rsidR="2679F526" w:rsidRDefault="2679F526" w14:paraId="631ABDA3" w14:textId="5E5F258D">
            <w:r w:rsidR="2679F526">
              <w:rPr/>
              <w:t>Present</w:t>
            </w:r>
          </w:p>
        </w:tc>
      </w:tr>
    </w:tbl>
    <w:p w:rsidR="2679F526" w:rsidP="2679F526" w:rsidRDefault="2679F526" w14:paraId="26B08BA6" w14:textId="3B66C740">
      <w:pPr>
        <w:pStyle w:val="Normal"/>
      </w:pPr>
    </w:p>
    <w:p w:rsidR="6321477D" w:rsidP="6321477D" w:rsidRDefault="6321477D" w14:paraId="0F1F5567" w14:textId="25BE60BB">
      <w:pPr>
        <w:pStyle w:val="Normal"/>
        <w:ind w:left="0"/>
        <w:rPr>
          <w:b w:val="1"/>
          <w:bCs w:val="1"/>
          <w:sz w:val="28"/>
          <w:szCs w:val="28"/>
        </w:rPr>
      </w:pPr>
    </w:p>
    <w:p w:rsidR="1D31993F" w:rsidP="6321477D" w:rsidRDefault="1D31993F" w14:paraId="01BAC33A" w14:textId="675DC52A">
      <w:pPr>
        <w:pStyle w:val="Normal"/>
        <w:ind w:left="0"/>
        <w:rPr>
          <w:rStyle w:val="Hyperlink"/>
          <w:rFonts w:ascii="Arial" w:hAnsi="Arial" w:eastAsia="Arial" w:cs="Arial"/>
          <w:noProof w:val="0"/>
          <w:sz w:val="28"/>
          <w:szCs w:val="28"/>
          <w:lang w:val="en-US"/>
        </w:rPr>
      </w:pPr>
      <w:r w:rsidRPr="6321477D" w:rsidR="1D31993F">
        <w:rPr>
          <w:b w:val="1"/>
          <w:bCs w:val="1"/>
          <w:sz w:val="28"/>
          <w:szCs w:val="28"/>
        </w:rPr>
        <w:t xml:space="preserve">More information on Meeting 2 can be found in Phillip’s PowerPoint breakdown at </w:t>
      </w:r>
      <w:hyperlink r:id="Rb29e45c6f275423c">
        <w:r w:rsidRPr="6321477D" w:rsidR="1D31993F">
          <w:rPr>
            <w:rStyle w:val="Hyperlink"/>
            <w:b w:val="1"/>
            <w:bCs w:val="1"/>
            <w:sz w:val="28"/>
            <w:szCs w:val="28"/>
          </w:rPr>
          <w:t>https://tinyurl.com/meeting2-powerpoint</w:t>
        </w:r>
      </w:hyperlink>
    </w:p>
    <w:p w:rsidR="6321477D" w:rsidP="6321477D" w:rsidRDefault="6321477D" w14:paraId="3088A0A2" w14:textId="2C11AF12">
      <w:pPr>
        <w:pStyle w:val="Normal"/>
        <w:ind w:left="0"/>
        <w:rPr>
          <w:b w:val="1"/>
          <w:bCs w:val="1"/>
          <w:sz w:val="28"/>
          <w:szCs w:val="28"/>
        </w:rPr>
      </w:pPr>
    </w:p>
    <w:p w:rsidR="2679F526" w:rsidP="2679F526" w:rsidRDefault="2679F526" w14:paraId="01B183C9" w14:textId="3EAFC0C5">
      <w:pPr>
        <w:pStyle w:val="Normal"/>
        <w:ind w:left="0"/>
        <w:rPr>
          <w:b w:val="1"/>
          <w:bCs w:val="1"/>
          <w:sz w:val="28"/>
          <w:szCs w:val="28"/>
        </w:rPr>
      </w:pPr>
      <w:r w:rsidRPr="2679F526" w:rsidR="2679F526">
        <w:rPr>
          <w:b w:val="1"/>
          <w:bCs w:val="1"/>
          <w:sz w:val="28"/>
          <w:szCs w:val="28"/>
        </w:rPr>
        <w:t xml:space="preserve">Agenda: </w:t>
      </w:r>
    </w:p>
    <w:p w:rsidR="2679F526" w:rsidP="6321477D" w:rsidRDefault="2679F526" w14:paraId="6BB403DD" w14:textId="541145A9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679F526">
        <w:rPr>
          <w:b w:val="1"/>
          <w:bCs w:val="1"/>
          <w:sz w:val="28"/>
          <w:szCs w:val="28"/>
        </w:rPr>
        <w:t>Measure</w:t>
      </w:r>
      <w:r w:rsidRPr="6321477D" w:rsidR="656E2D5B">
        <w:rPr>
          <w:b w:val="1"/>
          <w:bCs w:val="1"/>
          <w:sz w:val="28"/>
          <w:szCs w:val="28"/>
        </w:rPr>
        <w:t xml:space="preserve"> and evaluate</w:t>
      </w:r>
      <w:r w:rsidRPr="6321477D" w:rsidR="2679F526">
        <w:rPr>
          <w:b w:val="1"/>
          <w:bCs w:val="1"/>
          <w:sz w:val="28"/>
          <w:szCs w:val="28"/>
        </w:rPr>
        <w:t xml:space="preserve"> progress</w:t>
      </w:r>
    </w:p>
    <w:p w:rsidR="5F8BC919" w:rsidP="6321477D" w:rsidRDefault="5F8BC919" w14:paraId="75425BCE" w14:textId="0E6C751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5F8BC919">
        <w:rPr>
          <w:b w:val="1"/>
          <w:bCs w:val="1"/>
          <w:sz w:val="28"/>
          <w:szCs w:val="28"/>
        </w:rPr>
        <w:t xml:space="preserve">Testing with current group deliverables </w:t>
      </w:r>
      <w:r w:rsidRPr="6321477D" w:rsidR="03658526">
        <w:rPr>
          <w:b w:val="1"/>
          <w:bCs w:val="1"/>
          <w:sz w:val="28"/>
          <w:szCs w:val="28"/>
        </w:rPr>
        <w:t>on SMSS</w:t>
      </w:r>
    </w:p>
    <w:p w:rsidR="5562E580" w:rsidP="6321477D" w:rsidRDefault="5562E580" w14:paraId="286C30DF" w14:textId="27382A7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5562E580">
        <w:rPr>
          <w:b w:val="1"/>
          <w:bCs w:val="1"/>
          <w:sz w:val="28"/>
          <w:szCs w:val="28"/>
        </w:rPr>
        <w:t>Issues discussion</w:t>
      </w:r>
    </w:p>
    <w:p w:rsidR="2AC92AC6" w:rsidP="6321477D" w:rsidRDefault="2AC92AC6" w14:paraId="73B7ABF4" w14:textId="473F103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AC92AC6">
        <w:rPr>
          <w:b w:val="1"/>
          <w:bCs w:val="1"/>
          <w:sz w:val="28"/>
          <w:szCs w:val="28"/>
        </w:rPr>
        <w:t xml:space="preserve">CDM vs LDM vs FDM </w:t>
      </w:r>
    </w:p>
    <w:p w:rsidR="2AC92AC6" w:rsidP="6321477D" w:rsidRDefault="2AC92AC6" w14:paraId="358C0A2F" w14:textId="2BC99FC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AC92AC6">
        <w:rPr>
          <w:b w:val="1"/>
          <w:bCs w:val="1"/>
          <w:sz w:val="28"/>
          <w:szCs w:val="28"/>
        </w:rPr>
        <w:t>Picturing finalized system</w:t>
      </w:r>
    </w:p>
    <w:p w:rsidR="2AC92AC6" w:rsidP="6321477D" w:rsidRDefault="2AC92AC6" w14:paraId="3FF53B85" w14:textId="24E5EBC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2AC92AC6">
        <w:rPr>
          <w:b w:val="1"/>
          <w:bCs w:val="1"/>
          <w:sz w:val="28"/>
          <w:szCs w:val="28"/>
        </w:rPr>
        <w:t>Consensus about next steps</w:t>
      </w:r>
    </w:p>
    <w:p w:rsidR="6321477D" w:rsidP="6321477D" w:rsidRDefault="6321477D" w14:paraId="30EFF422" w14:textId="0277D65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2679F526" w:rsidP="2679F526" w:rsidRDefault="2679F526" w14:paraId="63352B43" w14:textId="35FDD876">
      <w:pPr>
        <w:pStyle w:val="Normal"/>
        <w:rPr>
          <w:b w:val="1"/>
          <w:bCs w:val="1"/>
          <w:sz w:val="28"/>
          <w:szCs w:val="28"/>
        </w:rPr>
      </w:pPr>
      <w:r w:rsidRPr="2679F526" w:rsidR="2679F526">
        <w:rPr>
          <w:b w:val="1"/>
          <w:bCs w:val="1"/>
          <w:sz w:val="28"/>
          <w:szCs w:val="28"/>
        </w:rPr>
        <w:t>Notes:</w:t>
      </w:r>
    </w:p>
    <w:p w:rsidR="2679F526" w:rsidP="2679F526" w:rsidRDefault="2679F526" w14:paraId="023FF5E6" w14:textId="1C55AF0D">
      <w:pPr>
        <w:pStyle w:val="Normal"/>
        <w:ind w:left="0"/>
        <w:rPr>
          <w:sz w:val="28"/>
          <w:szCs w:val="28"/>
        </w:rPr>
      </w:pPr>
    </w:p>
    <w:p w:rsidR="5435C93F" w:rsidP="6321477D" w:rsidRDefault="5435C93F" w14:paraId="634F60E8" w14:textId="08E9623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5435C93F">
        <w:rPr>
          <w:b w:val="1"/>
          <w:bCs w:val="1"/>
          <w:sz w:val="28"/>
          <w:szCs w:val="28"/>
        </w:rPr>
        <w:t xml:space="preserve">Each member does a minimum of 2 propositions in preparation for walk through </w:t>
      </w:r>
    </w:p>
    <w:p w:rsidR="095138A0" w:rsidP="6321477D" w:rsidRDefault="095138A0" w14:paraId="446B230D" w14:textId="16E46B5A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095138A0">
        <w:rPr>
          <w:b w:val="1"/>
          <w:bCs w:val="1"/>
          <w:sz w:val="28"/>
          <w:szCs w:val="28"/>
        </w:rPr>
        <w:t>Next steps include procedures, video explanations, and executing in JDBC</w:t>
      </w:r>
    </w:p>
    <w:p w:rsidR="095138A0" w:rsidP="6321477D" w:rsidRDefault="095138A0" w14:paraId="3CF1104F" w14:textId="01855A27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095138A0">
        <w:rPr>
          <w:b w:val="1"/>
          <w:bCs w:val="1"/>
          <w:sz w:val="28"/>
          <w:szCs w:val="28"/>
        </w:rPr>
        <w:t>Phillip finalizes Workflow</w:t>
      </w:r>
    </w:p>
    <w:p w:rsidR="095138A0" w:rsidP="6321477D" w:rsidRDefault="095138A0" w14:paraId="5F317F65" w14:textId="46EA9637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095138A0">
        <w:rPr>
          <w:b w:val="1"/>
          <w:bCs w:val="1"/>
          <w:sz w:val="28"/>
          <w:szCs w:val="28"/>
        </w:rPr>
        <w:t>Phillip and Jasmine finalize ERD revisions</w:t>
      </w:r>
    </w:p>
    <w:p w:rsidR="095138A0" w:rsidP="6321477D" w:rsidRDefault="095138A0" w14:paraId="7BC46640" w14:textId="220DDA7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321477D" w:rsidR="095138A0">
        <w:rPr>
          <w:b w:val="1"/>
          <w:bCs w:val="1"/>
          <w:sz w:val="28"/>
          <w:szCs w:val="28"/>
        </w:rPr>
        <w:t>Videos should ideally be completed within the week</w:t>
      </w:r>
    </w:p>
    <w:p w:rsidR="2679F526" w:rsidP="2679F526" w:rsidRDefault="2679F526" w14:paraId="69130E76" w14:textId="08F70AD4">
      <w:pPr>
        <w:pStyle w:val="Normal"/>
        <w:rPr>
          <w:b w:val="1"/>
          <w:bCs w:val="1"/>
          <w:sz w:val="28"/>
          <w:szCs w:val="28"/>
        </w:rPr>
      </w:pPr>
    </w:p>
    <w:sectPr w:rsidR="009D0C3D" w:rsidSect="0084533D">
      <w:footerReference w:type="default" r:id="rId7"/>
      <w:pgSz w:w="12240" w:h="15840" w:orient="portrait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0DE3" w:rsidRDefault="00EA0DE3" w14:paraId="70E84971" w14:textId="77777777">
      <w:r>
        <w:separator/>
      </w:r>
    </w:p>
  </w:endnote>
  <w:endnote w:type="continuationSeparator" w:id="0">
    <w:p w:rsidR="00EA0DE3" w:rsidRDefault="00EA0DE3" w14:paraId="7D36074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7559D" w:rsidR="00767194" w:rsidP="0084533D" w:rsidRDefault="0057559D" w14:paraId="44F45343" w14:textId="77777777">
    <w:pPr>
      <w:pStyle w:val="Footer"/>
    </w:pPr>
    <w:r w:rsidRPr="0057559D">
      <w:t xml:space="preserve">Page </w:t>
    </w:r>
    <w:r w:rsidRPr="0057559D">
      <w:rPr>
        <w:bCs/>
      </w:rPr>
      <w:fldChar w:fldCharType="begin"/>
    </w:r>
    <w:r w:rsidRPr="0057559D">
      <w:rPr>
        <w:bCs/>
      </w:rPr>
      <w:instrText xml:space="preserve"> PAGE  \* Arabic  \* MERGEFORMAT </w:instrText>
    </w:r>
    <w:r w:rsidRPr="0057559D">
      <w:rPr>
        <w:bCs/>
      </w:rPr>
      <w:fldChar w:fldCharType="separate"/>
    </w:r>
    <w:r w:rsidR="00192AB6">
      <w:rPr>
        <w:bCs/>
        <w:noProof/>
      </w:rPr>
      <w:t>1</w:t>
    </w:r>
    <w:r w:rsidRPr="0057559D">
      <w:rPr>
        <w:bCs/>
      </w:rPr>
      <w:fldChar w:fldCharType="end"/>
    </w:r>
    <w:r w:rsidRPr="0057559D">
      <w:t xml:space="preserve"> of </w:t>
    </w:r>
    <w:r w:rsidRPr="0057559D">
      <w:rPr>
        <w:bCs/>
      </w:rPr>
      <w:fldChar w:fldCharType="begin"/>
    </w:r>
    <w:r w:rsidRPr="0057559D">
      <w:rPr>
        <w:bCs/>
      </w:rPr>
      <w:instrText xml:space="preserve"> NUMPAGES  \* Arabic  \* MERGEFORMAT </w:instrText>
    </w:r>
    <w:r w:rsidRPr="0057559D">
      <w:rPr>
        <w:bCs/>
      </w:rPr>
      <w:fldChar w:fldCharType="separate"/>
    </w:r>
    <w:r w:rsidR="00192AB6">
      <w:rPr>
        <w:bCs/>
        <w:noProof/>
      </w:rPr>
      <w:t>1</w:t>
    </w:r>
    <w:r w:rsidRPr="0057559D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0DE3" w:rsidRDefault="00EA0DE3" w14:paraId="659CC589" w14:textId="77777777">
      <w:r>
        <w:separator/>
      </w:r>
    </w:p>
  </w:footnote>
  <w:footnote w:type="continuationSeparator" w:id="0">
    <w:p w:rsidR="00EA0DE3" w:rsidRDefault="00EA0DE3" w14:paraId="6D00E78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37fe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95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ea7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27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5ab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f96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90AB5E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2E6D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5E8EE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DEA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44C2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E0824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5F2A4C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75433C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6720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A3C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480854037">
    <w:abstractNumId w:val="9"/>
  </w:num>
  <w:num w:numId="2" w16cid:durableId="2079008931">
    <w:abstractNumId w:val="7"/>
  </w:num>
  <w:num w:numId="3" w16cid:durableId="2108038232">
    <w:abstractNumId w:val="6"/>
  </w:num>
  <w:num w:numId="4" w16cid:durableId="2121098022">
    <w:abstractNumId w:val="5"/>
  </w:num>
  <w:num w:numId="5" w16cid:durableId="856390796">
    <w:abstractNumId w:val="4"/>
  </w:num>
  <w:num w:numId="6" w16cid:durableId="672948948">
    <w:abstractNumId w:val="8"/>
  </w:num>
  <w:num w:numId="7" w16cid:durableId="892471396">
    <w:abstractNumId w:val="3"/>
  </w:num>
  <w:num w:numId="8" w16cid:durableId="1553270101">
    <w:abstractNumId w:val="2"/>
  </w:num>
  <w:num w:numId="9" w16cid:durableId="2025085569">
    <w:abstractNumId w:val="1"/>
  </w:num>
  <w:num w:numId="10" w16cid:durableId="139593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3D"/>
    <w:rsid w:val="00000000"/>
    <w:rsid w:val="0002345E"/>
    <w:rsid w:val="000807D1"/>
    <w:rsid w:val="0015141C"/>
    <w:rsid w:val="001846F5"/>
    <w:rsid w:val="00192AB6"/>
    <w:rsid w:val="001A37DC"/>
    <w:rsid w:val="001B472B"/>
    <w:rsid w:val="001F7EC4"/>
    <w:rsid w:val="00266807"/>
    <w:rsid w:val="003359D2"/>
    <w:rsid w:val="003A6EDD"/>
    <w:rsid w:val="003D58A0"/>
    <w:rsid w:val="00437143"/>
    <w:rsid w:val="0045DD8E"/>
    <w:rsid w:val="00497755"/>
    <w:rsid w:val="004B5F62"/>
    <w:rsid w:val="0054647B"/>
    <w:rsid w:val="0057559D"/>
    <w:rsid w:val="0058471F"/>
    <w:rsid w:val="005C3D56"/>
    <w:rsid w:val="005E3633"/>
    <w:rsid w:val="00614BD7"/>
    <w:rsid w:val="006E1340"/>
    <w:rsid w:val="00702EDB"/>
    <w:rsid w:val="00767194"/>
    <w:rsid w:val="00790A03"/>
    <w:rsid w:val="00836D4A"/>
    <w:rsid w:val="0084533D"/>
    <w:rsid w:val="009061E8"/>
    <w:rsid w:val="00930EB6"/>
    <w:rsid w:val="00943486"/>
    <w:rsid w:val="009D0C3D"/>
    <w:rsid w:val="009E1A91"/>
    <w:rsid w:val="00A319C4"/>
    <w:rsid w:val="00A537E4"/>
    <w:rsid w:val="00A53DF3"/>
    <w:rsid w:val="00A91B8D"/>
    <w:rsid w:val="00AC4EAC"/>
    <w:rsid w:val="00AD7509"/>
    <w:rsid w:val="00B96D2A"/>
    <w:rsid w:val="00C02B77"/>
    <w:rsid w:val="00C717A6"/>
    <w:rsid w:val="00CB53B8"/>
    <w:rsid w:val="00CC2996"/>
    <w:rsid w:val="00D01859"/>
    <w:rsid w:val="00D27800"/>
    <w:rsid w:val="00EA0DE3"/>
    <w:rsid w:val="00EA32F5"/>
    <w:rsid w:val="00EE2F2A"/>
    <w:rsid w:val="00EF29E7"/>
    <w:rsid w:val="00F50B86"/>
    <w:rsid w:val="00F70BF2"/>
    <w:rsid w:val="00F82858"/>
    <w:rsid w:val="0113DEDC"/>
    <w:rsid w:val="01523E9F"/>
    <w:rsid w:val="021B6DBB"/>
    <w:rsid w:val="02F50229"/>
    <w:rsid w:val="03658526"/>
    <w:rsid w:val="03E04E64"/>
    <w:rsid w:val="044B7F9E"/>
    <w:rsid w:val="045CBA75"/>
    <w:rsid w:val="06DA747B"/>
    <w:rsid w:val="070697C3"/>
    <w:rsid w:val="07945B37"/>
    <w:rsid w:val="082852A7"/>
    <w:rsid w:val="08BAF759"/>
    <w:rsid w:val="090414FB"/>
    <w:rsid w:val="09302B98"/>
    <w:rsid w:val="0938191E"/>
    <w:rsid w:val="095138A0"/>
    <w:rsid w:val="095C2263"/>
    <w:rsid w:val="0975B8B4"/>
    <w:rsid w:val="0B0AE339"/>
    <w:rsid w:val="0BC17AF6"/>
    <w:rsid w:val="0BD2C11E"/>
    <w:rsid w:val="0D0D7EDD"/>
    <w:rsid w:val="0D5FC717"/>
    <w:rsid w:val="0D6E917F"/>
    <w:rsid w:val="0D85D097"/>
    <w:rsid w:val="0DC62387"/>
    <w:rsid w:val="0E0B8A41"/>
    <w:rsid w:val="0F0A61E0"/>
    <w:rsid w:val="0F0E5A9F"/>
    <w:rsid w:val="0FA75AA2"/>
    <w:rsid w:val="0FB3F3EA"/>
    <w:rsid w:val="0FF7407C"/>
    <w:rsid w:val="103C0634"/>
    <w:rsid w:val="10A96788"/>
    <w:rsid w:val="11A094B2"/>
    <w:rsid w:val="124202A2"/>
    <w:rsid w:val="12B09E16"/>
    <w:rsid w:val="132F2AD5"/>
    <w:rsid w:val="13A7A143"/>
    <w:rsid w:val="13A887C9"/>
    <w:rsid w:val="1475D1EA"/>
    <w:rsid w:val="15329B96"/>
    <w:rsid w:val="158190EA"/>
    <w:rsid w:val="171573C5"/>
    <w:rsid w:val="171D614B"/>
    <w:rsid w:val="1762EDC4"/>
    <w:rsid w:val="17BAC378"/>
    <w:rsid w:val="17CA642A"/>
    <w:rsid w:val="189CB09E"/>
    <w:rsid w:val="18B14426"/>
    <w:rsid w:val="1C10E7B1"/>
    <w:rsid w:val="1CB07D4C"/>
    <w:rsid w:val="1D31993F"/>
    <w:rsid w:val="1D607840"/>
    <w:rsid w:val="1D8679EF"/>
    <w:rsid w:val="1DF74AD7"/>
    <w:rsid w:val="1EC8B8DF"/>
    <w:rsid w:val="1F1C3087"/>
    <w:rsid w:val="1F287330"/>
    <w:rsid w:val="2012C585"/>
    <w:rsid w:val="201C3623"/>
    <w:rsid w:val="2061C29C"/>
    <w:rsid w:val="20EAF835"/>
    <w:rsid w:val="21A14D14"/>
    <w:rsid w:val="21BB9097"/>
    <w:rsid w:val="21EF1362"/>
    <w:rsid w:val="21F8E236"/>
    <w:rsid w:val="2253D149"/>
    <w:rsid w:val="22734584"/>
    <w:rsid w:val="2316D719"/>
    <w:rsid w:val="23EFA1AA"/>
    <w:rsid w:val="242A0E08"/>
    <w:rsid w:val="24AF17D3"/>
    <w:rsid w:val="24EE6860"/>
    <w:rsid w:val="24F71820"/>
    <w:rsid w:val="2544DF1C"/>
    <w:rsid w:val="2679F526"/>
    <w:rsid w:val="278B934B"/>
    <w:rsid w:val="27F32FF3"/>
    <w:rsid w:val="2859131D"/>
    <w:rsid w:val="28CF5576"/>
    <w:rsid w:val="295F34E4"/>
    <w:rsid w:val="29A9F00C"/>
    <w:rsid w:val="29CFB065"/>
    <w:rsid w:val="2A3EFB48"/>
    <w:rsid w:val="2A6B25D7"/>
    <w:rsid w:val="2AC92AC6"/>
    <w:rsid w:val="2AFB8F84"/>
    <w:rsid w:val="2BB420A0"/>
    <w:rsid w:val="2BDACBA9"/>
    <w:rsid w:val="2BF84955"/>
    <w:rsid w:val="2C5EF827"/>
    <w:rsid w:val="2C975FE5"/>
    <w:rsid w:val="2CE190CE"/>
    <w:rsid w:val="2CF3C602"/>
    <w:rsid w:val="2CF7794F"/>
    <w:rsid w:val="2D271D47"/>
    <w:rsid w:val="2D4FF101"/>
    <w:rsid w:val="2DCA77FB"/>
    <w:rsid w:val="2EF7E310"/>
    <w:rsid w:val="2F2FEA17"/>
    <w:rsid w:val="30AE3CCC"/>
    <w:rsid w:val="31B501F1"/>
    <w:rsid w:val="36FEC0CD"/>
    <w:rsid w:val="376B761E"/>
    <w:rsid w:val="377FC01A"/>
    <w:rsid w:val="37CAD311"/>
    <w:rsid w:val="38441A72"/>
    <w:rsid w:val="384CEAD9"/>
    <w:rsid w:val="387B1E98"/>
    <w:rsid w:val="38B94EB1"/>
    <w:rsid w:val="38BDA400"/>
    <w:rsid w:val="39B7F907"/>
    <w:rsid w:val="3A3929C2"/>
    <w:rsid w:val="3B37A72E"/>
    <w:rsid w:val="3BD231F0"/>
    <w:rsid w:val="3BDFB49C"/>
    <w:rsid w:val="3D6E0251"/>
    <w:rsid w:val="3E7A92DC"/>
    <w:rsid w:val="3EFF508A"/>
    <w:rsid w:val="3F09D2B2"/>
    <w:rsid w:val="40913F69"/>
    <w:rsid w:val="41109477"/>
    <w:rsid w:val="415D6D6C"/>
    <w:rsid w:val="4198859C"/>
    <w:rsid w:val="43B4701B"/>
    <w:rsid w:val="43B635B4"/>
    <w:rsid w:val="43DD43D5"/>
    <w:rsid w:val="44DD5B77"/>
    <w:rsid w:val="46726C4F"/>
    <w:rsid w:val="469F913B"/>
    <w:rsid w:val="46FE846D"/>
    <w:rsid w:val="47161933"/>
    <w:rsid w:val="4718AFAD"/>
    <w:rsid w:val="47766FE8"/>
    <w:rsid w:val="47EC4B21"/>
    <w:rsid w:val="48358F49"/>
    <w:rsid w:val="489A54CE"/>
    <w:rsid w:val="4932C6A6"/>
    <w:rsid w:val="49594F97"/>
    <w:rsid w:val="49B0CC9A"/>
    <w:rsid w:val="49D731FD"/>
    <w:rsid w:val="4A376561"/>
    <w:rsid w:val="4A944D63"/>
    <w:rsid w:val="4B73025E"/>
    <w:rsid w:val="4C2AB5C8"/>
    <w:rsid w:val="4CE1ADD3"/>
    <w:rsid w:val="4CE99B59"/>
    <w:rsid w:val="4D1C8E1B"/>
    <w:rsid w:val="4D7A0477"/>
    <w:rsid w:val="50A566B3"/>
    <w:rsid w:val="50E39CCA"/>
    <w:rsid w:val="5119EADA"/>
    <w:rsid w:val="51966173"/>
    <w:rsid w:val="51A3E41F"/>
    <w:rsid w:val="52413714"/>
    <w:rsid w:val="5350EF57"/>
    <w:rsid w:val="53EEAA4C"/>
    <w:rsid w:val="5435C93F"/>
    <w:rsid w:val="5494E1BB"/>
    <w:rsid w:val="5498366C"/>
    <w:rsid w:val="5562E580"/>
    <w:rsid w:val="559E96BA"/>
    <w:rsid w:val="58086B2A"/>
    <w:rsid w:val="58CBC7F3"/>
    <w:rsid w:val="59AEF604"/>
    <w:rsid w:val="5A19AE98"/>
    <w:rsid w:val="5AFAB056"/>
    <w:rsid w:val="5B75630D"/>
    <w:rsid w:val="5C9680B7"/>
    <w:rsid w:val="5E61F518"/>
    <w:rsid w:val="5E826727"/>
    <w:rsid w:val="5F717858"/>
    <w:rsid w:val="5F8BC919"/>
    <w:rsid w:val="5FE2B714"/>
    <w:rsid w:val="6011776A"/>
    <w:rsid w:val="61C3A5B2"/>
    <w:rsid w:val="625F4864"/>
    <w:rsid w:val="6321477D"/>
    <w:rsid w:val="637F9DA0"/>
    <w:rsid w:val="63FB18C5"/>
    <w:rsid w:val="648BD555"/>
    <w:rsid w:val="656E2D5B"/>
    <w:rsid w:val="65AF1538"/>
    <w:rsid w:val="65CC4341"/>
    <w:rsid w:val="66F0E8D8"/>
    <w:rsid w:val="67041A3A"/>
    <w:rsid w:val="67041A3A"/>
    <w:rsid w:val="68AF3E28"/>
    <w:rsid w:val="6903E403"/>
    <w:rsid w:val="69E2977A"/>
    <w:rsid w:val="6B52F15F"/>
    <w:rsid w:val="6C049713"/>
    <w:rsid w:val="6C3B84C5"/>
    <w:rsid w:val="6C5FF175"/>
    <w:rsid w:val="6CB0AF1A"/>
    <w:rsid w:val="6CD8432F"/>
    <w:rsid w:val="6D735BBE"/>
    <w:rsid w:val="6DB6DAF9"/>
    <w:rsid w:val="6DFD56D5"/>
    <w:rsid w:val="6E78955F"/>
    <w:rsid w:val="6E79CD6E"/>
    <w:rsid w:val="6F0F2C1F"/>
    <w:rsid w:val="6F4CBF47"/>
    <w:rsid w:val="6F930D6D"/>
    <w:rsid w:val="6FD07080"/>
    <w:rsid w:val="70AAFC80"/>
    <w:rsid w:val="71243F0C"/>
    <w:rsid w:val="71485F57"/>
    <w:rsid w:val="721B8077"/>
    <w:rsid w:val="72A00BD0"/>
    <w:rsid w:val="72D7AB27"/>
    <w:rsid w:val="72FD200E"/>
    <w:rsid w:val="73750EDD"/>
    <w:rsid w:val="74CF0896"/>
    <w:rsid w:val="75B04978"/>
    <w:rsid w:val="76525999"/>
    <w:rsid w:val="778624F2"/>
    <w:rsid w:val="77AA61FB"/>
    <w:rsid w:val="7854C60F"/>
    <w:rsid w:val="789879A2"/>
    <w:rsid w:val="7898EAF4"/>
    <w:rsid w:val="7A16D62B"/>
    <w:rsid w:val="7A39F54F"/>
    <w:rsid w:val="7A7E5FDD"/>
    <w:rsid w:val="7B314255"/>
    <w:rsid w:val="7C599615"/>
    <w:rsid w:val="7C6F263B"/>
    <w:rsid w:val="7CAF0280"/>
    <w:rsid w:val="7CBAB8B0"/>
    <w:rsid w:val="7D9A3D75"/>
    <w:rsid w:val="7F0F827F"/>
    <w:rsid w:val="7F65381D"/>
    <w:rsid w:val="7FD5A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F6061E"/>
  <w15:docId w15:val="{1B79A782-02D9-420D-A757-9941AB7F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Batang" w:cs="Times New Roman" w:asciiTheme="minorHAnsi" w:hAnsiTheme="minorHAns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7143"/>
  </w:style>
  <w:style w:type="paragraph" w:styleId="Heading1">
    <w:name w:val="heading 1"/>
    <w:basedOn w:val="Normal"/>
    <w:next w:val="Normal"/>
    <w:qFormat/>
    <w:rsid w:val="000807D1"/>
    <w:pPr>
      <w:outlineLvl w:val="0"/>
    </w:pPr>
    <w:rPr>
      <w:rFonts w:cs="Tahoma" w:asciiTheme="majorHAnsi" w:hAnsiTheme="majorHAns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cs="Tahoma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1A9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E1A9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E1A9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E1A9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E1A9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E1A9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nhideWhenUsed/>
    <w:rsid w:val="0084533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styleId="Heading2Char" w:customStyle="1">
    <w:name w:val="Heading 2 Char"/>
    <w:basedOn w:val="DefaultParagraphFont"/>
    <w:link w:val="Heading2"/>
    <w:rsid w:val="000807D1"/>
    <w:rPr>
      <w:rFonts w:cs="Tahoma" w:asciiTheme="majorHAnsi" w:hAnsiTheme="majorHAnsi"/>
      <w:b/>
      <w:sz w:val="22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437143"/>
    <w:rPr>
      <w:color w:val="595959" w:themeColor="text1" w:themeTint="A6"/>
    </w:rPr>
  </w:style>
  <w:style w:type="paragraph" w:styleId="BalloonText">
    <w:name w:val="Balloon Text"/>
    <w:basedOn w:val="Normal"/>
    <w:link w:val="BalloonTextChar"/>
    <w:semiHidden/>
    <w:unhideWhenUsed/>
    <w:rsid w:val="009E1A91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9E1A91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E1A91"/>
  </w:style>
  <w:style w:type="paragraph" w:styleId="BlockText">
    <w:name w:val="Block Text"/>
    <w:basedOn w:val="Normal"/>
    <w:semiHidden/>
    <w:unhideWhenUsed/>
    <w:rsid w:val="00437143"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9E1A91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9E1A91"/>
  </w:style>
  <w:style w:type="paragraph" w:styleId="BodyText2">
    <w:name w:val="Body Text 2"/>
    <w:basedOn w:val="Normal"/>
    <w:link w:val="BodyText2Char"/>
    <w:semiHidden/>
    <w:unhideWhenUsed/>
    <w:rsid w:val="009E1A9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semiHidden/>
    <w:rsid w:val="009E1A91"/>
  </w:style>
  <w:style w:type="paragraph" w:styleId="BodyText3">
    <w:name w:val="Body Text 3"/>
    <w:basedOn w:val="Normal"/>
    <w:link w:val="BodyText3Char"/>
    <w:semiHidden/>
    <w:unhideWhenUsed/>
    <w:rsid w:val="009E1A91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semiHidden/>
    <w:rsid w:val="009E1A91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E1A91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/>
    <w:rsid w:val="009E1A91"/>
  </w:style>
  <w:style w:type="paragraph" w:styleId="BodyTextIndent">
    <w:name w:val="Body Text Indent"/>
    <w:basedOn w:val="Normal"/>
    <w:link w:val="BodyTextIndentChar"/>
    <w:semiHidden/>
    <w:unhideWhenUsed/>
    <w:rsid w:val="009E1A91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semiHidden/>
    <w:rsid w:val="009E1A91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9E1A91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semiHidden/>
    <w:rsid w:val="009E1A91"/>
  </w:style>
  <w:style w:type="paragraph" w:styleId="BodyTextIndent2">
    <w:name w:val="Body Text Indent 2"/>
    <w:basedOn w:val="Normal"/>
    <w:link w:val="BodyTextIndent2Char"/>
    <w:semiHidden/>
    <w:unhideWhenUsed/>
    <w:rsid w:val="009E1A91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semiHidden/>
    <w:rsid w:val="009E1A91"/>
  </w:style>
  <w:style w:type="paragraph" w:styleId="BodyTextIndent3">
    <w:name w:val="Body Text Indent 3"/>
    <w:basedOn w:val="Normal"/>
    <w:link w:val="BodyTextIndent3Char"/>
    <w:semiHidden/>
    <w:unhideWhenUsed/>
    <w:rsid w:val="009E1A91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/>
    <w:rsid w:val="009E1A9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E1A91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9E1A91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9E1A91"/>
    <w:pPr>
      <w:ind w:left="4252"/>
    </w:pPr>
  </w:style>
  <w:style w:type="character" w:styleId="ClosingChar" w:customStyle="1">
    <w:name w:val="Closing Char"/>
    <w:basedOn w:val="DefaultParagraphFont"/>
    <w:link w:val="Closing"/>
    <w:semiHidden/>
    <w:rsid w:val="009E1A91"/>
  </w:style>
  <w:style w:type="table" w:styleId="ColorfulGrid">
    <w:name w:val="Colorful Grid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E1A9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9E1A91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1A91"/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9E1A9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1A91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9E1A9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E1A9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9E1A91"/>
  </w:style>
  <w:style w:type="character" w:styleId="DateChar" w:customStyle="1">
    <w:name w:val="Date Char"/>
    <w:basedOn w:val="DefaultParagraphFont"/>
    <w:link w:val="Date"/>
    <w:semiHidden/>
    <w:rsid w:val="009E1A91"/>
  </w:style>
  <w:style w:type="paragraph" w:styleId="DocumentMap">
    <w:name w:val="Document Map"/>
    <w:basedOn w:val="Normal"/>
    <w:link w:val="DocumentMapChar"/>
    <w:semiHidden/>
    <w:unhideWhenUsed/>
    <w:rsid w:val="009E1A91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semiHidden/>
    <w:rsid w:val="009E1A9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E1A91"/>
  </w:style>
  <w:style w:type="character" w:styleId="E-mailSignatureChar" w:customStyle="1">
    <w:name w:val="E-mail Signature Char"/>
    <w:basedOn w:val="DefaultParagraphFont"/>
    <w:link w:val="E-mailSignature"/>
    <w:semiHidden/>
    <w:rsid w:val="009E1A91"/>
  </w:style>
  <w:style w:type="character" w:styleId="Emphasis">
    <w:name w:val="Emphasis"/>
    <w:basedOn w:val="DefaultParagraphFont"/>
    <w:semiHidden/>
    <w:unhideWhenUsed/>
    <w:qFormat/>
    <w:rsid w:val="009E1A91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9E1A9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9E1A91"/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9E1A91"/>
    <w:rPr>
      <w:szCs w:val="20"/>
    </w:rPr>
  </w:style>
  <w:style w:type="paragraph" w:styleId="EnvelopeAddress">
    <w:name w:val="envelope address"/>
    <w:basedOn w:val="Normal"/>
    <w:semiHidden/>
    <w:unhideWhenUsed/>
    <w:rsid w:val="009E1A91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E1A91"/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9E1A9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9E1A91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9E1A91"/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9E1A91"/>
    <w:rPr>
      <w:szCs w:val="20"/>
    </w:rPr>
  </w:style>
  <w:style w:type="table" w:styleId="GridTable1Light">
    <w:name w:val="Grid Table 1 Light"/>
    <w:basedOn w:val="TableNormal"/>
    <w:uiPriority w:val="46"/>
    <w:rsid w:val="009E1A9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1A91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E1A9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E1A91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E1A91"/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E1A91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E1A91"/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E1A91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E1A91"/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E1A91"/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E1A91"/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E1A91"/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E1A91"/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E1A91"/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E1A9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9E1A91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9E1A91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9E1A9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9E1A91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9E1A9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9E1A91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9E1A9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E1A91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E1A91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E1A9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E1A91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E1A9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E1A91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E1A9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E1A9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E1A9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E1A9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E1A9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E1A9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E1A9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E1A9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E1A9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9E1A91"/>
    <w:rPr>
      <w:color w:val="2B579A"/>
      <w:shd w:val="clear" w:color="auto" w:fill="E6E6E6"/>
    </w:rPr>
  </w:style>
  <w:style w:type="character" w:styleId="Heading4Char" w:customStyle="1">
    <w:name w:val="Heading 4 Char"/>
    <w:basedOn w:val="DefaultParagraphFont"/>
    <w:link w:val="Heading4"/>
    <w:semiHidden/>
    <w:rsid w:val="009E1A91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semiHidden/>
    <w:rsid w:val="009E1A91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semiHidden/>
    <w:rsid w:val="009E1A91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semiHidden/>
    <w:rsid w:val="009E1A91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semiHidden/>
    <w:rsid w:val="009E1A91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semiHidden/>
    <w:rsid w:val="009E1A91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9E1A91"/>
  </w:style>
  <w:style w:type="paragraph" w:styleId="HTMLAddress">
    <w:name w:val="HTML Address"/>
    <w:basedOn w:val="Normal"/>
    <w:link w:val="HTMLAddressChar"/>
    <w:semiHidden/>
    <w:unhideWhenUsed/>
    <w:rsid w:val="009E1A91"/>
    <w:rPr>
      <w:i/>
      <w:iCs/>
    </w:rPr>
  </w:style>
  <w:style w:type="character" w:styleId="HTMLAddressChar" w:customStyle="1">
    <w:name w:val="HTML Address Char"/>
    <w:basedOn w:val="DefaultParagraphFont"/>
    <w:link w:val="HTMLAddress"/>
    <w:semiHidden/>
    <w:rsid w:val="009E1A91"/>
    <w:rPr>
      <w:i/>
      <w:iCs/>
    </w:rPr>
  </w:style>
  <w:style w:type="character" w:styleId="HTMLCite">
    <w:name w:val="HTML Cite"/>
    <w:basedOn w:val="DefaultParagraphFont"/>
    <w:semiHidden/>
    <w:unhideWhenUsed/>
    <w:rsid w:val="009E1A91"/>
    <w:rPr>
      <w:i/>
      <w:iCs/>
    </w:rPr>
  </w:style>
  <w:style w:type="character" w:styleId="HTMLCode">
    <w:name w:val="HTML Code"/>
    <w:basedOn w:val="DefaultParagraphFont"/>
    <w:semiHidden/>
    <w:unhideWhenUsed/>
    <w:rsid w:val="009E1A9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9E1A91"/>
    <w:rPr>
      <w:i/>
      <w:iCs/>
    </w:rPr>
  </w:style>
  <w:style w:type="character" w:styleId="HTMLKeyboard">
    <w:name w:val="HTML Keyboard"/>
    <w:basedOn w:val="DefaultParagraphFont"/>
    <w:semiHidden/>
    <w:unhideWhenUsed/>
    <w:rsid w:val="009E1A9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E1A91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rsid w:val="009E1A91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9E1A9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9E1A9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9E1A91"/>
    <w:rPr>
      <w:i/>
      <w:iCs/>
    </w:rPr>
  </w:style>
  <w:style w:type="character" w:styleId="Hyperlink">
    <w:name w:val="Hyperlink"/>
    <w:basedOn w:val="DefaultParagraphFont"/>
    <w:semiHidden/>
    <w:unhideWhenUsed/>
    <w:rsid w:val="009E1A9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9E1A91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E1A91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E1A91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E1A91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E1A91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E1A91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E1A91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E1A91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E1A91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E1A91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371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37143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4371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714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E1A9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E1A9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rsid w:val="009E1A91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9E1A91"/>
  </w:style>
  <w:style w:type="paragraph" w:styleId="List">
    <w:name w:val="List"/>
    <w:basedOn w:val="Normal"/>
    <w:semiHidden/>
    <w:unhideWhenUsed/>
    <w:rsid w:val="009E1A9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9E1A91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9E1A91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9E1A9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9E1A91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9E1A9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E1A9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E1A9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E1A9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E1A9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E1A9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9E1A9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9E1A9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9E1A9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9E1A9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9E1A9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E1A9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E1A9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E1A9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E1A9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E1A9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E1A91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E1A91"/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E1A91"/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E1A91"/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E1A91"/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E1A91"/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E1A91"/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E1A91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E1A91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E1A91"/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E1A91"/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E1A91"/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E1A91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E1A91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E1A9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E1A91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E1A91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E1A9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E1A91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E1A9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E1A91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E1A91"/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E1A9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E1A91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E1A91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E1A91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E1A91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E1A91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E1A91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E1A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E1A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E1A9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E1A9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E1A9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E1A9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E1A9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9E1A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semiHidden/>
    <w:rsid w:val="009E1A9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E1A91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E1A91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E1A91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E1A91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E1A91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E1A91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9E1A9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9E1A9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/>
    <w:rsid w:val="009E1A91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E1A91"/>
  </w:style>
  <w:style w:type="paragraph" w:styleId="NormalWeb">
    <w:name w:val="Normal (Web)"/>
    <w:basedOn w:val="Normal"/>
    <w:semiHidden/>
    <w:unhideWhenUsed/>
    <w:rsid w:val="009E1A9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E1A9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E1A91"/>
  </w:style>
  <w:style w:type="character" w:styleId="NoteHeadingChar" w:customStyle="1">
    <w:name w:val="Note Heading Char"/>
    <w:basedOn w:val="DefaultParagraphFont"/>
    <w:link w:val="NoteHeading"/>
    <w:semiHidden/>
    <w:rsid w:val="009E1A91"/>
  </w:style>
  <w:style w:type="character" w:styleId="PageNumber">
    <w:name w:val="page number"/>
    <w:basedOn w:val="DefaultParagraphFont"/>
    <w:semiHidden/>
    <w:unhideWhenUsed/>
    <w:rsid w:val="009E1A91"/>
  </w:style>
  <w:style w:type="table" w:styleId="PlainTable1">
    <w:name w:val="Plain Table 1"/>
    <w:basedOn w:val="TableNormal"/>
    <w:uiPriority w:val="41"/>
    <w:rsid w:val="009E1A9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1A91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9E1A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1A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1A91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9E1A91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semiHidden/>
    <w:rsid w:val="009E1A9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E1A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E1A9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E1A91"/>
  </w:style>
  <w:style w:type="character" w:styleId="SalutationChar" w:customStyle="1">
    <w:name w:val="Salutation Char"/>
    <w:basedOn w:val="DefaultParagraphFont"/>
    <w:link w:val="Salutation"/>
    <w:semiHidden/>
    <w:rsid w:val="009E1A91"/>
  </w:style>
  <w:style w:type="paragraph" w:styleId="Signature">
    <w:name w:val="Signature"/>
    <w:basedOn w:val="Normal"/>
    <w:link w:val="SignatureChar"/>
    <w:semiHidden/>
    <w:unhideWhenUsed/>
    <w:rsid w:val="009E1A91"/>
    <w:pPr>
      <w:ind w:left="4252"/>
    </w:pPr>
  </w:style>
  <w:style w:type="character" w:styleId="SignatureChar" w:customStyle="1">
    <w:name w:val="Signature Char"/>
    <w:basedOn w:val="DefaultParagraphFont"/>
    <w:link w:val="Signature"/>
    <w:semiHidden/>
    <w:rsid w:val="009E1A91"/>
  </w:style>
  <w:style w:type="character" w:styleId="SmartHyperlink1" w:customStyle="1">
    <w:name w:val="Smart Hyperlink1"/>
    <w:basedOn w:val="DefaultParagraphFont"/>
    <w:uiPriority w:val="99"/>
    <w:semiHidden/>
    <w:unhideWhenUsed/>
    <w:rsid w:val="009E1A91"/>
    <w:rPr>
      <w:u w:val="dotted"/>
    </w:rPr>
  </w:style>
  <w:style w:type="character" w:styleId="Strong">
    <w:name w:val="Strong"/>
    <w:basedOn w:val="DefaultParagraphFont"/>
    <w:semiHidden/>
    <w:unhideWhenUsed/>
    <w:qFormat/>
    <w:rsid w:val="009E1A91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9E1A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semiHidden/>
    <w:rsid w:val="009E1A91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E1A9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E1A9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9E1A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unhideWhenUsed/>
    <w:rsid w:val="009E1A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unhideWhenUsed/>
    <w:rsid w:val="009E1A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unhideWhenUsed/>
    <w:rsid w:val="009E1A9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unhideWhenUsed/>
    <w:rsid w:val="009E1A9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unhideWhenUsed/>
    <w:rsid w:val="009E1A9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unhideWhenUsed/>
    <w:rsid w:val="009E1A91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unhideWhenUsed/>
    <w:rsid w:val="009E1A9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unhideWhenUsed/>
    <w:rsid w:val="009E1A91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unhideWhenUsed/>
    <w:rsid w:val="009E1A91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9E1A91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unhideWhenUsed/>
    <w:rsid w:val="009E1A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unhideWhenUsed/>
    <w:rsid w:val="009E1A91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unhideWhenUsed/>
    <w:rsid w:val="009E1A91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9E1A91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9E1A9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9E1A91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unhideWhenUsed/>
    <w:rsid w:val="009E1A9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unhideWhenUsed/>
    <w:rsid w:val="009E1A91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unhideWhenUsed/>
    <w:rsid w:val="009E1A91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unhideWhenUsed/>
    <w:rsid w:val="009E1A91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unhideWhenUsed/>
    <w:rsid w:val="009E1A9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unhideWhenUsed/>
    <w:rsid w:val="009E1A9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unhideWhenUsed/>
    <w:rsid w:val="009E1A91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unhideWhenUsed/>
    <w:rsid w:val="009E1A91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9E1A91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semiHidden/>
    <w:unhideWhenUsed/>
    <w:rsid w:val="009E1A9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unhideWhenUsed/>
    <w:rsid w:val="009E1A9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unhideWhenUsed/>
    <w:rsid w:val="009E1A91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unhideWhenUsed/>
    <w:rsid w:val="009E1A9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9E1A9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unhideWhenUsed/>
    <w:rsid w:val="009E1A9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9E1A9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9E1A9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9E1A91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E1A91"/>
  </w:style>
  <w:style w:type="table" w:styleId="TableProfessional">
    <w:name w:val="Table Professional"/>
    <w:basedOn w:val="TableNormal"/>
    <w:semiHidden/>
    <w:unhideWhenUsed/>
    <w:rsid w:val="009E1A9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9E1A91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unhideWhenUsed/>
    <w:rsid w:val="009E1A91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unhideWhenUsed/>
    <w:rsid w:val="009E1A9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9E1A9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unhideWhenUsed/>
    <w:rsid w:val="009E1A9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15141C"/>
    <w:tblPr>
      <w:tblBorders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vAlign w:val="center"/>
    </w:tcPr>
  </w:style>
  <w:style w:type="table" w:styleId="TableWeb1">
    <w:name w:val="Table Web 1"/>
    <w:basedOn w:val="TableNormal"/>
    <w:semiHidden/>
    <w:unhideWhenUsed/>
    <w:rsid w:val="009E1A91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unhideWhenUsed/>
    <w:rsid w:val="009E1A91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9E1A91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9E1A91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semiHidden/>
    <w:rsid w:val="009E1A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9E1A91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E1A9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E1A9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E1A9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E1A9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E1A9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E1A9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E1A9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E1A9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E1A9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A91"/>
    <w:pPr>
      <w:keepNext/>
      <w:keepLines/>
      <w:spacing w:before="240"/>
      <w:outlineLvl w:val="9"/>
    </w:pPr>
    <w:rPr>
      <w:rFonts w:eastAsiaTheme="majorEastAsia" w:cstheme="majorBidi"/>
      <w:b w:val="0"/>
      <w:smallCaps w:val="0"/>
      <w:color w:val="365F91" w:themeColor="accent1" w:themeShade="BF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3714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yperlink" Target="https://tinyurl.com/meeting1-powerpoint" TargetMode="External" Id="Rcae70dc4c92b460b" /><Relationship Type="http://schemas.openxmlformats.org/officeDocument/2006/relationships/hyperlink" Target="https://tinyurl.com/meeting2-powerpoint" TargetMode="External" Id="Rb29e45c6f275423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f1\Downloads\tf028075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E945A370E04409B55683FAF5EB4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7650-ED93-4052-99EF-A192E398223C}"/>
      </w:docPartPr>
      <w:docPartBody>
        <w:p w:rsidR="00000000" w:rsidRDefault="00000000">
          <w:pPr>
            <w:pStyle w:val="D4E945A370E04409B55683FAF5EB4450"/>
          </w:pPr>
          <w:r w:rsidRPr="00D01859">
            <w:t>Project</w:t>
          </w:r>
          <w:r>
            <w:t>:</w:t>
          </w:r>
        </w:p>
      </w:docPartBody>
    </w:docPart>
    <w:docPart>
      <w:docPartPr>
        <w:name w:val="45CC91475D754F688D7022AA73F40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CC1-45F7-4A79-BA96-54365245C976}"/>
      </w:docPartPr>
      <w:docPartBody>
        <w:p w:rsidR="00000000" w:rsidRDefault="00000000">
          <w:pPr>
            <w:pStyle w:val="45CC91475D754F688D7022AA73F40943"/>
          </w:pPr>
          <w:r>
            <w:t>Meeting Date:</w:t>
          </w:r>
        </w:p>
      </w:docPartBody>
    </w:docPart>
    <w:docPart>
      <w:docPartPr>
        <w:name w:val="03EF08F4E84143C58F2ED736E6C37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9B9E-A1EC-4563-9CF8-AB1037889DA2}"/>
      </w:docPartPr>
      <w:docPartBody>
        <w:p w:rsidR="00000000" w:rsidRDefault="00000000">
          <w:pPr>
            <w:pStyle w:val="03EF08F4E84143C58F2ED736E6C37268"/>
          </w:pPr>
          <w:r>
            <w:t>Facilitator:</w:t>
          </w:r>
        </w:p>
      </w:docPartBody>
    </w:docPart>
    <w:docPart>
      <w:docPartPr>
        <w:name w:val="8E1112536FEA40C78886B8C666AB4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DB163-430F-4245-AE47-DFAB9A32C2B3}"/>
      </w:docPartPr>
      <w:docPartBody>
        <w:p w:rsidR="00000000" w:rsidRDefault="00000000">
          <w:pPr>
            <w:pStyle w:val="8E1112536FEA40C78886B8C666AB4059"/>
          </w:pPr>
          <w:r w:rsidRPr="003D58A0">
            <w:t>Place/Room:</w:t>
          </w:r>
        </w:p>
      </w:docPartBody>
    </w:docPart>
    <w:docPart>
      <w:docPartPr>
        <w:name w:val="E01F2DFB0A8B4631993D4AB18E393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16530-CC16-4E40-8279-C65150BD3402}"/>
      </w:docPartPr>
      <w:docPartBody>
        <w:p w:rsidR="00000000" w:rsidRDefault="0058471F" w:rsidP="0058471F">
          <w:pPr>
            <w:pStyle w:val="E01F2DFB0A8B4631993D4AB18E393B96"/>
          </w:pPr>
          <w:r w:rsidRPr="00614BD7">
            <w:t>Name</w:t>
          </w:r>
        </w:p>
      </w:docPartBody>
    </w:docPart>
    <w:docPart>
      <w:docPartPr>
        <w:name w:val="B65F33F5DB4F43078F1DB00BCF51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A0AEE-871F-4378-A3A2-5362FC468047}"/>
      </w:docPartPr>
      <w:docPartBody>
        <w:p w:rsidR="00000000" w:rsidRDefault="0058471F" w:rsidP="0058471F">
          <w:pPr>
            <w:pStyle w:val="B65F33F5DB4F43078F1DB00BCF51E6E8"/>
          </w:pPr>
          <w:r>
            <w:t>Name 1</w:t>
          </w:r>
        </w:p>
      </w:docPartBody>
    </w:docPart>
    <w:docPart>
      <w:docPartPr>
        <w:name w:val="684025A63278438CB20BBC514DC7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840EC-B3B7-4A1F-B081-2107C84C57DF}"/>
      </w:docPartPr>
      <w:docPartBody>
        <w:p w:rsidR="00000000" w:rsidRDefault="0058471F" w:rsidP="0058471F">
          <w:pPr>
            <w:pStyle w:val="684025A63278438CB20BBC514DC7C579"/>
          </w:pPr>
          <w:r>
            <w:t>Name 2</w:t>
          </w:r>
        </w:p>
      </w:docPartBody>
    </w:docPart>
    <w:docPart>
      <w:docPartPr>
        <w:name w:val="FEF0712D4CD242B49D252C0835646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9EC55-32F8-4C73-974A-F3FA810BC0EC}"/>
      </w:docPartPr>
      <w:docPartBody>
        <w:p w:rsidR="00000000" w:rsidRDefault="0058471F" w:rsidP="0058471F">
          <w:pPr>
            <w:pStyle w:val="FEF0712D4CD242B49D252C08356464BB"/>
          </w:pPr>
          <w:r>
            <w:t>Company</w:t>
          </w:r>
        </w:p>
      </w:docPartBody>
    </w:docPart>
    <w:docPart>
      <w:docPartPr>
        <w:name w:val="0B5250A81EF74CA1A2082AACA958A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ADC1-37BE-4291-A1C7-4F7DE18012B4}"/>
      </w:docPartPr>
      <w:docPartBody>
        <w:p w:rsidR="00000000" w:rsidRDefault="0058471F" w:rsidP="0058471F">
          <w:pPr>
            <w:pStyle w:val="0B5250A81EF74CA1A2082AACA958A648"/>
          </w:pPr>
          <w:r>
            <w:t>Name 3</w:t>
          </w:r>
        </w:p>
      </w:docPartBody>
    </w:docPart>
    <w:docPart>
      <w:docPartPr>
        <w:name w:val="87DDA27D2FA24DFD82CC49AA33E10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7499-10FE-46DF-87BA-0D81AE10762D}"/>
      </w:docPartPr>
      <w:docPartBody>
        <w:p w:rsidR="00000000" w:rsidRDefault="0058471F" w:rsidP="0058471F">
          <w:pPr>
            <w:pStyle w:val="87DDA27D2FA24DFD82CC49AA33E10692"/>
          </w:pPr>
          <w:r>
            <w:t>Company</w:t>
          </w:r>
        </w:p>
      </w:docPartBody>
    </w:docPart>
    <w:docPart>
      <w:docPartPr>
        <w:name w:val="9E9AD0F69B3947248533B5DE134BD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F36EF-B480-4EC7-9CB6-77564C7010F9}"/>
      </w:docPartPr>
      <w:docPartBody>
        <w:p w:rsidR="00000000" w:rsidRDefault="0058471F" w:rsidP="0058471F">
          <w:pPr>
            <w:pStyle w:val="9E9AD0F69B3947248533B5DE134BDBF2"/>
          </w:pPr>
          <w:r>
            <w:t>Name 4</w:t>
          </w:r>
        </w:p>
      </w:docPartBody>
    </w:docPart>
    <w:docPart>
      <w:docPartPr>
        <w:name w:val="81AE5EF007F4418AABF07071E2392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7089-AA73-4173-B63D-D4176F820217}"/>
      </w:docPartPr>
      <w:docPartBody>
        <w:p w:rsidR="00000000" w:rsidRDefault="0058471F" w:rsidP="0058471F">
          <w:pPr>
            <w:pStyle w:val="81AE5EF007F4418AABF07071E239255E"/>
          </w:pPr>
          <w:r>
            <w:t>Company</w:t>
          </w:r>
        </w:p>
      </w:docPartBody>
    </w:docPart>
    <w:docPart>
      <w:docPartPr>
        <w:name w:val="BD55967AC54E4E518960C683C38E2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0FD84-D8B8-4A65-AD60-8CBC83A9AA67}"/>
      </w:docPartPr>
      <w:docPartBody>
        <w:p w:rsidR="00000000" w:rsidRDefault="0058471F" w:rsidP="0058471F">
          <w:pPr>
            <w:pStyle w:val="BD55967AC54E4E518960C683C38E2C72"/>
          </w:pPr>
          <w:r>
            <w:t>Name 5</w:t>
          </w:r>
        </w:p>
      </w:docPartBody>
    </w:docPart>
    <w:docPart>
      <w:docPartPr>
        <w:name w:val="E0F9342A6C63470EAD64C53ECB9B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FD5B4-E963-4709-9F89-4B2C867190BF}"/>
      </w:docPartPr>
      <w:docPartBody>
        <w:p w:rsidR="00000000" w:rsidRDefault="0058471F" w:rsidP="0058471F">
          <w:pPr>
            <w:pStyle w:val="E0F9342A6C63470EAD64C53ECB9B5BBF"/>
          </w:pPr>
          <w:r>
            <w:t>Company</w:t>
          </w:r>
        </w:p>
      </w:docPartBody>
    </w:docPart>
    <w:docPart>
      <w:docPartPr>
        <w:name w:val="E606343A67924D11A47BA4B1D74F9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03962-AC7C-437D-ABC3-6953DB01CDFB}"/>
      </w:docPartPr>
      <w:docPartBody>
        <w:p w:rsidR="00000000" w:rsidRDefault="0058471F" w:rsidP="0058471F">
          <w:pPr>
            <w:pStyle w:val="E606343A67924D11A47BA4B1D74F9E37"/>
          </w:pPr>
          <w:r>
            <w:t>Name 6</w:t>
          </w:r>
        </w:p>
      </w:docPartBody>
    </w:docPart>
    <w:docPart>
      <w:docPartPr>
        <w:name w:val="B9F69C01F4924BA990772522C561E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1B5A7-28F7-4D4A-A2A9-7B8A8A1E44AC}"/>
      </w:docPartPr>
      <w:docPartBody>
        <w:p w:rsidR="00000000" w:rsidRDefault="0058471F" w:rsidP="0058471F">
          <w:pPr>
            <w:pStyle w:val="B9F69C01F4924BA990772522C561E574"/>
          </w:pPr>
          <w:r>
            <w:t>Company</w:t>
          </w:r>
        </w:p>
      </w:docPartBody>
    </w:docPart>
    <w:docPart>
      <w:docPartPr>
        <w:name w:val="2A821A2A1C144660BA5C5502C69A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A6D2-0270-4240-ABA5-F07ED37BAB3B}"/>
      </w:docPartPr>
      <w:docPartBody>
        <w:p w:rsidR="00000000" w:rsidRDefault="0058471F" w:rsidP="0058471F">
          <w:pPr>
            <w:pStyle w:val="2A821A2A1C144660BA5C5502C69A3168"/>
          </w:pPr>
          <w:r>
            <w:t>Name 7</w:t>
          </w:r>
        </w:p>
      </w:docPartBody>
    </w:docPart>
    <w:docPart>
      <w:docPartPr>
        <w:name w:val="E2111998E29B488D8F9BFAD0B8193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5541-CFB8-4415-9162-F17A41CABA09}"/>
      </w:docPartPr>
      <w:docPartBody>
        <w:p w:rsidR="00000000" w:rsidRDefault="0058471F" w:rsidP="0058471F">
          <w:pPr>
            <w:pStyle w:val="E2111998E29B488D8F9BFAD0B8193827"/>
          </w:pPr>
          <w:r>
            <w:t>Company</w:t>
          </w:r>
        </w:p>
      </w:docPartBody>
    </w:docPart>
    <w:docPart>
      <w:docPartPr>
        <w:name w:val="B185BDA6D4B54DCEAB7F49551AA44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E9F76-80F2-4235-B0A1-9495F3EE7D90}"/>
      </w:docPartPr>
      <w:docPartBody>
        <w:p w:rsidR="00000000" w:rsidRDefault="0058471F" w:rsidP="0058471F">
          <w:pPr>
            <w:pStyle w:val="B185BDA6D4B54DCEAB7F49551AA442D6"/>
          </w:pPr>
          <w:r>
            <w:t>Name 8</w:t>
          </w:r>
        </w:p>
      </w:docPartBody>
    </w:docPart>
    <w:docPart>
      <w:docPartPr>
        <w:name w:val="2C01242771BD45D283BA6F39CE41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829A1-5F1B-4E38-891D-2AAB9E60DC01}"/>
      </w:docPartPr>
      <w:docPartBody>
        <w:p w:rsidR="00000000" w:rsidRDefault="0058471F" w:rsidP="0058471F">
          <w:pPr>
            <w:pStyle w:val="2C01242771BD45D283BA6F39CE4163C4"/>
          </w:pPr>
          <w:r>
            <w:t>Company</w:t>
          </w:r>
        </w:p>
      </w:docPartBody>
    </w:docPart>
    <w:docPart>
      <w:docPartPr>
        <w:name w:val="2A834EB3C79449F58AD995A0DA29A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61029-1552-430C-9E69-27B1F4CD1C9E}"/>
      </w:docPartPr>
      <w:docPartBody>
        <w:p w:rsidR="00000000" w:rsidRDefault="0058471F" w:rsidP="0058471F">
          <w:pPr>
            <w:pStyle w:val="2A834EB3C79449F58AD995A0DA29AEE0"/>
          </w:pPr>
          <w:r>
            <w:t>Name 9</w:t>
          </w:r>
        </w:p>
      </w:docPartBody>
    </w:docPart>
    <w:docPart>
      <w:docPartPr>
        <w:name w:val="47C6F84D79784EFB94CDAC98252DB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4A9D-6BB2-46E1-A490-0DF2F0B06380}"/>
      </w:docPartPr>
      <w:docPartBody>
        <w:p w:rsidR="00000000" w:rsidRDefault="0058471F" w:rsidP="0058471F">
          <w:pPr>
            <w:pStyle w:val="47C6F84D79784EFB94CDAC98252DBB89"/>
          </w:pP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1F"/>
    <w:rsid w:val="0058471F"/>
    <w:rsid w:val="00C2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C094B960B41F3A77115C7239E5FB4">
    <w:name w:val="C0EC094B960B41F3A77115C7239E5FB4"/>
  </w:style>
  <w:style w:type="paragraph" w:customStyle="1" w:styleId="D4E945A370E04409B55683FAF5EB4450">
    <w:name w:val="D4E945A370E04409B55683FAF5EB4450"/>
  </w:style>
  <w:style w:type="paragraph" w:customStyle="1" w:styleId="1475F46BBC9E4E368AD0B4E66EFDB15A">
    <w:name w:val="1475F46BBC9E4E368AD0B4E66EFDB15A"/>
  </w:style>
  <w:style w:type="paragraph" w:customStyle="1" w:styleId="45CC91475D754F688D7022AA73F40943">
    <w:name w:val="45CC91475D754F688D7022AA73F40943"/>
  </w:style>
  <w:style w:type="paragraph" w:customStyle="1" w:styleId="FCE80E3CEE544CF1ABF9939FA4B38791">
    <w:name w:val="FCE80E3CEE544CF1ABF9939FA4B38791"/>
  </w:style>
  <w:style w:type="paragraph" w:customStyle="1" w:styleId="03EF08F4E84143C58F2ED736E6C37268">
    <w:name w:val="03EF08F4E84143C58F2ED736E6C37268"/>
  </w:style>
  <w:style w:type="paragraph" w:customStyle="1" w:styleId="202F475866F6418E800B1E43347C7685">
    <w:name w:val="202F475866F6418E800B1E43347C7685"/>
  </w:style>
  <w:style w:type="paragraph" w:customStyle="1" w:styleId="8E1112536FEA40C78886B8C666AB4059">
    <w:name w:val="8E1112536FEA40C78886B8C666AB4059"/>
  </w:style>
  <w:style w:type="paragraph" w:customStyle="1" w:styleId="A0E96D4FA07346CB863986D0031DF99A">
    <w:name w:val="A0E96D4FA07346CB863986D0031DF99A"/>
  </w:style>
  <w:style w:type="paragraph" w:customStyle="1" w:styleId="C134D44F3FB24D95A78777CDA6F44159">
    <w:name w:val="C134D44F3FB24D95A78777CDA6F44159"/>
  </w:style>
  <w:style w:type="paragraph" w:customStyle="1" w:styleId="878A391822964EDBA75E3720C79C0311">
    <w:name w:val="878A391822964EDBA75E3720C79C0311"/>
  </w:style>
  <w:style w:type="paragraph" w:customStyle="1" w:styleId="CF104719E3CD4C7D958DEBABC233C29B">
    <w:name w:val="CF104719E3CD4C7D958DEBABC233C29B"/>
  </w:style>
  <w:style w:type="paragraph" w:customStyle="1" w:styleId="284C1AEB60BA435EB700B22CB3C2BEB3">
    <w:name w:val="284C1AEB60BA435EB700B22CB3C2BEB3"/>
  </w:style>
  <w:style w:type="paragraph" w:customStyle="1" w:styleId="144C3DCCBFC446E6A216E13B665C2FBF">
    <w:name w:val="144C3DCCBFC446E6A216E13B665C2FBF"/>
  </w:style>
  <w:style w:type="paragraph" w:customStyle="1" w:styleId="F67381F9B9CF40B18732AAECB6FAB581">
    <w:name w:val="F67381F9B9CF40B18732AAECB6FAB581"/>
  </w:style>
  <w:style w:type="paragraph" w:customStyle="1" w:styleId="A8661C3923C340038CFCEE1DC501A07D">
    <w:name w:val="A8661C3923C340038CFCEE1DC501A07D"/>
  </w:style>
  <w:style w:type="paragraph" w:customStyle="1" w:styleId="1804570443704AD299EBBA95747C7403">
    <w:name w:val="1804570443704AD299EBBA95747C7403"/>
  </w:style>
  <w:style w:type="paragraph" w:customStyle="1" w:styleId="3FF039BCB4BC438DA52DBE9B5A1A763A">
    <w:name w:val="3FF039BCB4BC438DA52DBE9B5A1A763A"/>
  </w:style>
  <w:style w:type="paragraph" w:customStyle="1" w:styleId="0D4E73CE910E48D4B33369E1C616BE18">
    <w:name w:val="0D4E73CE910E48D4B33369E1C616BE18"/>
  </w:style>
  <w:style w:type="paragraph" w:customStyle="1" w:styleId="F80D24BA8B4C40EAB09AE964C17A72A4">
    <w:name w:val="F80D24BA8B4C40EAB09AE964C17A72A4"/>
  </w:style>
  <w:style w:type="paragraph" w:customStyle="1" w:styleId="CE43AD96CAF34F0482E9FDC789E44776">
    <w:name w:val="CE43AD96CAF34F0482E9FDC789E44776"/>
  </w:style>
  <w:style w:type="paragraph" w:customStyle="1" w:styleId="BA66400BD338426EABB795B5E1CD4633">
    <w:name w:val="BA66400BD338426EABB795B5E1CD4633"/>
  </w:style>
  <w:style w:type="paragraph" w:customStyle="1" w:styleId="37A13E688304493D914A24EFF41415CC">
    <w:name w:val="37A13E688304493D914A24EFF41415CC"/>
  </w:style>
  <w:style w:type="paragraph" w:customStyle="1" w:styleId="5B03301E539640F5BE1F8450FA2BE19E">
    <w:name w:val="5B03301E539640F5BE1F8450FA2BE19E"/>
  </w:style>
  <w:style w:type="paragraph" w:customStyle="1" w:styleId="69426370BEDA4F2A8D0E13C05C175B81">
    <w:name w:val="69426370BEDA4F2A8D0E13C05C175B81"/>
  </w:style>
  <w:style w:type="paragraph" w:customStyle="1" w:styleId="7E73C6E7609A44E78B406C937F0A94FE">
    <w:name w:val="7E73C6E7609A44E78B406C937F0A94FE"/>
  </w:style>
  <w:style w:type="paragraph" w:customStyle="1" w:styleId="2034E0CED7D04536BCD1F83362A8898C">
    <w:name w:val="2034E0CED7D04536BCD1F83362A8898C"/>
  </w:style>
  <w:style w:type="paragraph" w:customStyle="1" w:styleId="7334E1A6D82645EBBA558A306CF291C5">
    <w:name w:val="7334E1A6D82645EBBA558A306CF291C5"/>
  </w:style>
  <w:style w:type="paragraph" w:customStyle="1" w:styleId="376293AA2D814494B3C1D6D07331677F">
    <w:name w:val="376293AA2D814494B3C1D6D07331677F"/>
  </w:style>
  <w:style w:type="paragraph" w:customStyle="1" w:styleId="0F774FB6576345B6AF93B05F16888B39">
    <w:name w:val="0F774FB6576345B6AF93B05F16888B39"/>
  </w:style>
  <w:style w:type="paragraph" w:customStyle="1" w:styleId="8CBE776C30D14123BB5DC2B8EB45DBD4">
    <w:name w:val="8CBE776C30D14123BB5DC2B8EB45DBD4"/>
  </w:style>
  <w:style w:type="paragraph" w:customStyle="1" w:styleId="E61E2C982AFC47D0B717E1C91DD517A2">
    <w:name w:val="E61E2C982AFC47D0B717E1C91DD517A2"/>
  </w:style>
  <w:style w:type="paragraph" w:customStyle="1" w:styleId="85A9C62312B14E1FB4A00DEBC4C0A52C">
    <w:name w:val="85A9C62312B14E1FB4A00DEBC4C0A52C"/>
  </w:style>
  <w:style w:type="paragraph" w:customStyle="1" w:styleId="881873872DA045B7B48473044555624A">
    <w:name w:val="881873872DA045B7B48473044555624A"/>
  </w:style>
  <w:style w:type="paragraph" w:customStyle="1" w:styleId="31455A8D37AD478DBC7D8AC642A9D8D0">
    <w:name w:val="31455A8D37AD478DBC7D8AC642A9D8D0"/>
  </w:style>
  <w:style w:type="paragraph" w:customStyle="1" w:styleId="1755C244487A4896AF2BF4E8CD8EE6A6">
    <w:name w:val="1755C244487A4896AF2BF4E8CD8EE6A6"/>
  </w:style>
  <w:style w:type="paragraph" w:customStyle="1" w:styleId="5434402F2F294BB18E660324B31D48B5">
    <w:name w:val="5434402F2F294BB18E660324B31D48B5"/>
  </w:style>
  <w:style w:type="paragraph" w:customStyle="1" w:styleId="C0F5EDF6CC1E41838B40025C29CDED5D">
    <w:name w:val="C0F5EDF6CC1E41838B40025C29CDED5D"/>
  </w:style>
  <w:style w:type="paragraph" w:customStyle="1" w:styleId="B66CD38EBBB94BA5B53C442EDAE81AA9">
    <w:name w:val="B66CD38EBBB94BA5B53C442EDAE81AA9"/>
  </w:style>
  <w:style w:type="paragraph" w:customStyle="1" w:styleId="503BAEDCA67A457F8F6A1A670FC4C421">
    <w:name w:val="503BAEDCA67A457F8F6A1A670FC4C421"/>
  </w:style>
  <w:style w:type="paragraph" w:customStyle="1" w:styleId="AF0297AA3AD7458BAA20F4628BE199FB">
    <w:name w:val="AF0297AA3AD7458BAA20F4628BE199FB"/>
  </w:style>
  <w:style w:type="paragraph" w:customStyle="1" w:styleId="F63099DA3C194B439632B73B56D21E05">
    <w:name w:val="F63099DA3C194B439632B73B56D21E05"/>
  </w:style>
  <w:style w:type="paragraph" w:customStyle="1" w:styleId="A30C5B38ECAC47D9A97163EB1C698E39">
    <w:name w:val="A30C5B38ECAC47D9A97163EB1C698E39"/>
  </w:style>
  <w:style w:type="paragraph" w:customStyle="1" w:styleId="0E1831C0A6C84D28B04989D6DA9550CB">
    <w:name w:val="0E1831C0A6C84D28B04989D6DA9550CB"/>
  </w:style>
  <w:style w:type="paragraph" w:customStyle="1" w:styleId="FE3EA1E992EC47A1B992060FB349F173">
    <w:name w:val="FE3EA1E992EC47A1B992060FB349F173"/>
  </w:style>
  <w:style w:type="paragraph" w:customStyle="1" w:styleId="5D7069BEAC394413BECB5DA4EC2DB673">
    <w:name w:val="5D7069BEAC394413BECB5DA4EC2DB673"/>
  </w:style>
  <w:style w:type="paragraph" w:customStyle="1" w:styleId="5A4F185BB4A7435E964932DA65D83B91">
    <w:name w:val="5A4F185BB4A7435E964932DA65D83B91"/>
  </w:style>
  <w:style w:type="paragraph" w:customStyle="1" w:styleId="9F2EE950B07943E8BB767123AF75D7D4">
    <w:name w:val="9F2EE950B07943E8BB767123AF75D7D4"/>
  </w:style>
  <w:style w:type="paragraph" w:customStyle="1" w:styleId="D3087BDD2BF740A2AB5A0FBA3B91621F">
    <w:name w:val="D3087BDD2BF740A2AB5A0FBA3B91621F"/>
  </w:style>
  <w:style w:type="paragraph" w:customStyle="1" w:styleId="02A6A28CE31E4272B40504DB93DE99D5">
    <w:name w:val="02A6A28CE31E4272B40504DB93DE99D5"/>
  </w:style>
  <w:style w:type="paragraph" w:customStyle="1" w:styleId="EA3D4704E78A4FEC986D11B5CA344EB3">
    <w:name w:val="EA3D4704E78A4FEC986D11B5CA344EB3"/>
  </w:style>
  <w:style w:type="paragraph" w:customStyle="1" w:styleId="4FBE85CA87374D199EBAB4A464D8122F">
    <w:name w:val="4FBE85CA87374D199EBAB4A464D8122F"/>
  </w:style>
  <w:style w:type="paragraph" w:customStyle="1" w:styleId="E6A66E9809F047F8BA0D5BA9361143FE">
    <w:name w:val="E6A66E9809F047F8BA0D5BA9361143FE"/>
  </w:style>
  <w:style w:type="paragraph" w:customStyle="1" w:styleId="72497DD2CFE84156982050B7E7026B0A">
    <w:name w:val="72497DD2CFE84156982050B7E7026B0A"/>
  </w:style>
  <w:style w:type="paragraph" w:customStyle="1" w:styleId="715A32ECD40E43AC8F709ADD31974B21">
    <w:name w:val="715A32ECD40E43AC8F709ADD31974B21"/>
  </w:style>
  <w:style w:type="paragraph" w:customStyle="1" w:styleId="B01BF32B32BB4B9CADD737893F2F4589">
    <w:name w:val="B01BF32B32BB4B9CADD737893F2F4589"/>
  </w:style>
  <w:style w:type="paragraph" w:customStyle="1" w:styleId="3AE85263B8F94148B2C369488B8B3E18">
    <w:name w:val="3AE85263B8F94148B2C369488B8B3E18"/>
  </w:style>
  <w:style w:type="paragraph" w:customStyle="1" w:styleId="CA9FA3C6E6C344658C701986C23DB56A">
    <w:name w:val="CA9FA3C6E6C344658C701986C23DB56A"/>
  </w:style>
  <w:style w:type="paragraph" w:customStyle="1" w:styleId="2C8FCFF13E1042B5AFD33CB8EC387B92">
    <w:name w:val="2C8FCFF13E1042B5AFD33CB8EC387B92"/>
  </w:style>
  <w:style w:type="paragraph" w:customStyle="1" w:styleId="9C638154C02640E8B2D7BF6AB7FB371D">
    <w:name w:val="9C638154C02640E8B2D7BF6AB7FB371D"/>
  </w:style>
  <w:style w:type="paragraph" w:customStyle="1" w:styleId="D8D74C8C2FA3485AA2B57562911D05D9">
    <w:name w:val="D8D74C8C2FA3485AA2B57562911D05D9"/>
  </w:style>
  <w:style w:type="paragraph" w:customStyle="1" w:styleId="32A10E42F106466CA9D2D14D370DAAB0">
    <w:name w:val="32A10E42F106466CA9D2D14D370DAAB0"/>
  </w:style>
  <w:style w:type="paragraph" w:customStyle="1" w:styleId="3CCF363F320943D1935D8087EC055E31">
    <w:name w:val="3CCF363F320943D1935D8087EC055E31"/>
  </w:style>
  <w:style w:type="paragraph" w:customStyle="1" w:styleId="D67961DBF3274EA4A66E2BCE580AE34A">
    <w:name w:val="D67961DBF3274EA4A66E2BCE580AE34A"/>
  </w:style>
  <w:style w:type="paragraph" w:customStyle="1" w:styleId="8FF4EA9D60F84F1B9FBCF06389787FFC">
    <w:name w:val="8FF4EA9D60F84F1B9FBCF06389787FFC"/>
  </w:style>
  <w:style w:type="paragraph" w:customStyle="1" w:styleId="CE48F2A05140421F889E2E5A1181699E">
    <w:name w:val="CE48F2A05140421F889E2E5A1181699E"/>
  </w:style>
  <w:style w:type="paragraph" w:customStyle="1" w:styleId="CD0517B62D964533B8D3D145EA1B3209">
    <w:name w:val="CD0517B62D964533B8D3D145EA1B3209"/>
  </w:style>
  <w:style w:type="paragraph" w:customStyle="1" w:styleId="9494A97CA0AA4F46B5E54636B6177A11">
    <w:name w:val="9494A97CA0AA4F46B5E54636B6177A11"/>
  </w:style>
  <w:style w:type="paragraph" w:customStyle="1" w:styleId="482E5B50246A4C6ABF2302D9CECF1F9D">
    <w:name w:val="482E5B50246A4C6ABF2302D9CECF1F9D"/>
  </w:style>
  <w:style w:type="paragraph" w:customStyle="1" w:styleId="BFB1F6C59E1A4720BDD76903A2DF459B">
    <w:name w:val="BFB1F6C59E1A4720BDD76903A2DF459B"/>
  </w:style>
  <w:style w:type="paragraph" w:customStyle="1" w:styleId="ABBB661460BE4DBFA5BBBBBBA723AD54">
    <w:name w:val="ABBB661460BE4DBFA5BBBBBBA723AD54"/>
  </w:style>
  <w:style w:type="paragraph" w:customStyle="1" w:styleId="E29B98389AFB45769C44E00799915451">
    <w:name w:val="E29B98389AFB45769C44E00799915451"/>
  </w:style>
  <w:style w:type="paragraph" w:customStyle="1" w:styleId="0E6EE5A71BE2466FAB9A687CFAFC4E07">
    <w:name w:val="0E6EE5A71BE2466FAB9A687CFAFC4E07"/>
  </w:style>
  <w:style w:type="paragraph" w:customStyle="1" w:styleId="A56FDC0021D1461C86A62FE7D4C73C9D">
    <w:name w:val="A56FDC0021D1461C86A62FE7D4C73C9D"/>
  </w:style>
  <w:style w:type="paragraph" w:customStyle="1" w:styleId="53B7B50CDA1A4A78BF88524CA68F2AD5">
    <w:name w:val="53B7B50CDA1A4A78BF88524CA68F2AD5"/>
  </w:style>
  <w:style w:type="paragraph" w:customStyle="1" w:styleId="32331785D501402BB11FD6D0F43ADF19">
    <w:name w:val="32331785D501402BB11FD6D0F43ADF19"/>
  </w:style>
  <w:style w:type="paragraph" w:customStyle="1" w:styleId="5A4295D58B164A0D9023F24A068B8287">
    <w:name w:val="5A4295D58B164A0D9023F24A068B8287"/>
  </w:style>
  <w:style w:type="paragraph" w:customStyle="1" w:styleId="04B8F24CAE9048E481D58F6623DB39F0">
    <w:name w:val="04B8F24CAE9048E481D58F6623DB39F0"/>
  </w:style>
  <w:style w:type="paragraph" w:customStyle="1" w:styleId="52CC614B54BA453BBDCD7005FB48480A">
    <w:name w:val="52CC614B54BA453BBDCD7005FB48480A"/>
  </w:style>
  <w:style w:type="paragraph" w:customStyle="1" w:styleId="303B85F63C7F4DF59740BC1B19F7A8AB">
    <w:name w:val="303B85F63C7F4DF59740BC1B19F7A8AB"/>
  </w:style>
  <w:style w:type="paragraph" w:customStyle="1" w:styleId="FC8359C110F24D56B89DF25541FE079B">
    <w:name w:val="FC8359C110F24D56B89DF25541FE079B"/>
  </w:style>
  <w:style w:type="paragraph" w:customStyle="1" w:styleId="EF45046052814010A73CEB7B756B2799">
    <w:name w:val="EF45046052814010A73CEB7B756B2799"/>
  </w:style>
  <w:style w:type="paragraph" w:customStyle="1" w:styleId="51CB0516317A4EC7A8474BCAB43B9DCA">
    <w:name w:val="51CB0516317A4EC7A8474BCAB43B9DCA"/>
  </w:style>
  <w:style w:type="paragraph" w:customStyle="1" w:styleId="88C3B53553E44AB685961DEFC97E240C">
    <w:name w:val="88C3B53553E44AB685961DEFC97E240C"/>
  </w:style>
  <w:style w:type="paragraph" w:customStyle="1" w:styleId="C2EBA7F2B17A4FB598AD7CDA34AC2A49">
    <w:name w:val="C2EBA7F2B17A4FB598AD7CDA34AC2A49"/>
  </w:style>
  <w:style w:type="paragraph" w:customStyle="1" w:styleId="0BD682BF609A429A96B20D0CA1F685E0">
    <w:name w:val="0BD682BF609A429A96B20D0CA1F685E0"/>
  </w:style>
  <w:style w:type="paragraph" w:customStyle="1" w:styleId="77B366C6720E41A8AFD5423EEC376C22">
    <w:name w:val="77B366C6720E41A8AFD5423EEC376C22"/>
  </w:style>
  <w:style w:type="paragraph" w:customStyle="1" w:styleId="82E6EB7B379546EAA3503CF1E13A5295">
    <w:name w:val="82E6EB7B379546EAA3503CF1E13A5295"/>
  </w:style>
  <w:style w:type="paragraph" w:customStyle="1" w:styleId="4547A788D94E494580208EF470F3D80C">
    <w:name w:val="4547A788D94E494580208EF470F3D80C"/>
  </w:style>
  <w:style w:type="paragraph" w:customStyle="1" w:styleId="F52BF632C82A45EC81DA5D7878E48318">
    <w:name w:val="F52BF632C82A45EC81DA5D7878E48318"/>
  </w:style>
  <w:style w:type="paragraph" w:customStyle="1" w:styleId="7DA9F31B16414180996F61541C39FAAB">
    <w:name w:val="7DA9F31B16414180996F61541C39FAAB"/>
  </w:style>
  <w:style w:type="paragraph" w:customStyle="1" w:styleId="BC0E0DC97A7E4420BCDD771632705E37">
    <w:name w:val="BC0E0DC97A7E4420BCDD771632705E37"/>
  </w:style>
  <w:style w:type="paragraph" w:customStyle="1" w:styleId="DB10784F0ED54B9486291FDC76C10A06">
    <w:name w:val="DB10784F0ED54B9486291FDC76C10A06"/>
  </w:style>
  <w:style w:type="paragraph" w:customStyle="1" w:styleId="E1BD9E8E25D84AB698EDEA641C4F6FCD">
    <w:name w:val="E1BD9E8E25D84AB698EDEA641C4F6FCD"/>
  </w:style>
  <w:style w:type="paragraph" w:customStyle="1" w:styleId="A0574353E43B4BC681DF99218C0C1034">
    <w:name w:val="A0574353E43B4BC681DF99218C0C1034"/>
  </w:style>
  <w:style w:type="paragraph" w:customStyle="1" w:styleId="0D90C94C884A4F549ED3E925876322B8">
    <w:name w:val="0D90C94C884A4F549ED3E925876322B8"/>
  </w:style>
  <w:style w:type="paragraph" w:customStyle="1" w:styleId="78667C95AE034827B968AE4B7AB1AAC5">
    <w:name w:val="78667C95AE034827B968AE4B7AB1AAC5"/>
  </w:style>
  <w:style w:type="paragraph" w:customStyle="1" w:styleId="9BB2503DDA8B440983E2D366B2338B12">
    <w:name w:val="9BB2503DDA8B440983E2D366B2338B12"/>
  </w:style>
  <w:style w:type="paragraph" w:customStyle="1" w:styleId="1C082BA78F1C4E3F84EFA639F428B611">
    <w:name w:val="1C082BA78F1C4E3F84EFA639F428B611"/>
  </w:style>
  <w:style w:type="paragraph" w:customStyle="1" w:styleId="9C20F97D56CA4DA78FE69994857AE383">
    <w:name w:val="9C20F97D56CA4DA78FE69994857AE383"/>
  </w:style>
  <w:style w:type="paragraph" w:customStyle="1" w:styleId="1334832C87E44BF29AD33E85C5DA5DC6">
    <w:name w:val="1334832C87E44BF29AD33E85C5DA5DC6"/>
  </w:style>
  <w:style w:type="paragraph" w:customStyle="1" w:styleId="0943AFC01ADE48FB83DA67BFFF752ABF">
    <w:name w:val="0943AFC01ADE48FB83DA67BFFF752ABF"/>
  </w:style>
  <w:style w:type="paragraph" w:customStyle="1" w:styleId="304B573374CD40D09036116717090E8C">
    <w:name w:val="304B573374CD40D09036116717090E8C"/>
  </w:style>
  <w:style w:type="paragraph" w:customStyle="1" w:styleId="8F413DF6021F4B1789BC6307B6F49E0E">
    <w:name w:val="8F413DF6021F4B1789BC6307B6F49E0E"/>
  </w:style>
  <w:style w:type="paragraph" w:customStyle="1" w:styleId="E6FD4E96D65D46029D36A91F6491B385">
    <w:name w:val="E6FD4E96D65D46029D36A91F6491B385"/>
  </w:style>
  <w:style w:type="paragraph" w:customStyle="1" w:styleId="954B34F5EB2D4EB5B43E33E1651F1C38">
    <w:name w:val="954B34F5EB2D4EB5B43E33E1651F1C38"/>
  </w:style>
  <w:style w:type="paragraph" w:customStyle="1" w:styleId="B8A6CD84AA284FA18C0A84294F596DB5">
    <w:name w:val="B8A6CD84AA284FA18C0A84294F596DB5"/>
  </w:style>
  <w:style w:type="paragraph" w:customStyle="1" w:styleId="F6B0FD99CD1345F9AF9FB9EB3FA22F6D">
    <w:name w:val="F6B0FD99CD1345F9AF9FB9EB3FA22F6D"/>
  </w:style>
  <w:style w:type="paragraph" w:customStyle="1" w:styleId="BD94C0B38F9248FC975AA1594660ECF0">
    <w:name w:val="BD94C0B38F9248FC975AA1594660ECF0"/>
  </w:style>
  <w:style w:type="paragraph" w:customStyle="1" w:styleId="A9F3A6932ACA4E02AC98016823085DD7">
    <w:name w:val="A9F3A6932ACA4E02AC98016823085DD7"/>
  </w:style>
  <w:style w:type="paragraph" w:customStyle="1" w:styleId="F99F5CEDC9F24EE68CC69A774F221883">
    <w:name w:val="F99F5CEDC9F24EE68CC69A774F221883"/>
  </w:style>
  <w:style w:type="paragraph" w:customStyle="1" w:styleId="73F84ACD557140E6B0A55C54BE88545B">
    <w:name w:val="73F84ACD557140E6B0A55C54BE88545B"/>
  </w:style>
  <w:style w:type="paragraph" w:customStyle="1" w:styleId="96697EE98D054FA38055ED1DCE20D470">
    <w:name w:val="96697EE98D054FA38055ED1DCE20D470"/>
  </w:style>
  <w:style w:type="paragraph" w:customStyle="1" w:styleId="C99017C975C44C66A1EC9AB5B85A9066">
    <w:name w:val="C99017C975C44C66A1EC9AB5B85A9066"/>
  </w:style>
  <w:style w:type="paragraph" w:customStyle="1" w:styleId="972634A12F9B48D1895531E8CC853E20">
    <w:name w:val="972634A12F9B48D1895531E8CC853E20"/>
  </w:style>
  <w:style w:type="paragraph" w:customStyle="1" w:styleId="AEF8BBF980AB4F4C805144D13835679C">
    <w:name w:val="AEF8BBF980AB4F4C805144D13835679C"/>
  </w:style>
  <w:style w:type="paragraph" w:customStyle="1" w:styleId="1DB5AEDA4D5048FD89A993011EB4931F">
    <w:name w:val="1DB5AEDA4D5048FD89A993011EB4931F"/>
  </w:style>
  <w:style w:type="paragraph" w:customStyle="1" w:styleId="5B8F4BC0EE034B83813D2E3A009675C8">
    <w:name w:val="5B8F4BC0EE034B83813D2E3A009675C8"/>
  </w:style>
  <w:style w:type="paragraph" w:customStyle="1" w:styleId="B5E54FCEB9E34C1DB01E2F567B55529A">
    <w:name w:val="B5E54FCEB9E34C1DB01E2F567B55529A"/>
  </w:style>
  <w:style w:type="paragraph" w:customStyle="1" w:styleId="2B8F944CB44043FBA7A008FB86C73E81">
    <w:name w:val="2B8F944CB44043FBA7A008FB86C73E81"/>
  </w:style>
  <w:style w:type="paragraph" w:customStyle="1" w:styleId="E4EB0A09526240C9872D33CD552F6F33">
    <w:name w:val="E4EB0A09526240C9872D33CD552F6F33"/>
  </w:style>
  <w:style w:type="paragraph" w:customStyle="1" w:styleId="014DB6B0380B4FACAAB054B03ABCFDC3">
    <w:name w:val="014DB6B0380B4FACAAB054B03ABCFDC3"/>
  </w:style>
  <w:style w:type="paragraph" w:customStyle="1" w:styleId="F973AA30C8084D1C98FED8CA2A02EBDF">
    <w:name w:val="F973AA30C8084D1C98FED8CA2A02EBDF"/>
  </w:style>
  <w:style w:type="paragraph" w:customStyle="1" w:styleId="112C4798854E4716ADE664B17D1A82E9">
    <w:name w:val="112C4798854E4716ADE664B17D1A82E9"/>
  </w:style>
  <w:style w:type="paragraph" w:customStyle="1" w:styleId="7842707D6BE64700B26089ECF60268C1">
    <w:name w:val="7842707D6BE64700B26089ECF60268C1"/>
  </w:style>
  <w:style w:type="paragraph" w:customStyle="1" w:styleId="888355ECE24D44EBB9CB13D576B671AD">
    <w:name w:val="888355ECE24D44EBB9CB13D576B671AD"/>
  </w:style>
  <w:style w:type="paragraph" w:customStyle="1" w:styleId="2C878782789046658924D2D488E6BF66">
    <w:name w:val="2C878782789046658924D2D488E6BF66"/>
  </w:style>
  <w:style w:type="paragraph" w:customStyle="1" w:styleId="93BF68C62FB145088FE53622BEB6A251">
    <w:name w:val="93BF68C62FB145088FE53622BEB6A251"/>
  </w:style>
  <w:style w:type="paragraph" w:customStyle="1" w:styleId="238A0842712449A5B01ECBFFA465BC43">
    <w:name w:val="238A0842712449A5B01ECBFFA465BC43"/>
  </w:style>
  <w:style w:type="paragraph" w:customStyle="1" w:styleId="A6FA559ACF094E308669318B97750C91">
    <w:name w:val="A6FA559ACF094E308669318B97750C91"/>
    <w:rsid w:val="0058471F"/>
  </w:style>
  <w:style w:type="paragraph" w:customStyle="1" w:styleId="D51CB621E3474349AB85D0440DCB73AB">
    <w:name w:val="D51CB621E3474349AB85D0440DCB73AB"/>
    <w:rsid w:val="0058471F"/>
  </w:style>
  <w:style w:type="paragraph" w:customStyle="1" w:styleId="CDF6929B5A8C40C8AA641D6824D0A70A">
    <w:name w:val="CDF6929B5A8C40C8AA641D6824D0A70A"/>
    <w:rsid w:val="0058471F"/>
  </w:style>
  <w:style w:type="paragraph" w:customStyle="1" w:styleId="D69B5A3553DA41499666D09A538B437E">
    <w:name w:val="D69B5A3553DA41499666D09A538B437E"/>
    <w:rsid w:val="0058471F"/>
  </w:style>
  <w:style w:type="paragraph" w:customStyle="1" w:styleId="D5A5540870554720882C28356F6792A6">
    <w:name w:val="D5A5540870554720882C28356F6792A6"/>
    <w:rsid w:val="0058471F"/>
  </w:style>
  <w:style w:type="paragraph" w:customStyle="1" w:styleId="D6D066B9DE524E30817CFB6BC1D4B790">
    <w:name w:val="D6D066B9DE524E30817CFB6BC1D4B790"/>
    <w:rsid w:val="0058471F"/>
  </w:style>
  <w:style w:type="paragraph" w:customStyle="1" w:styleId="94B5B753F5144EDD8BE896E8F2FB4445">
    <w:name w:val="94B5B753F5144EDD8BE896E8F2FB4445"/>
    <w:rsid w:val="0058471F"/>
  </w:style>
  <w:style w:type="paragraph" w:customStyle="1" w:styleId="5A00AFD29A8E4BD3A9F767F90787C203">
    <w:name w:val="5A00AFD29A8E4BD3A9F767F90787C203"/>
    <w:rsid w:val="0058471F"/>
  </w:style>
  <w:style w:type="paragraph" w:customStyle="1" w:styleId="A49260CC46B646F7878F9E5FDA6AF2B1">
    <w:name w:val="A49260CC46B646F7878F9E5FDA6AF2B1"/>
    <w:rsid w:val="0058471F"/>
  </w:style>
  <w:style w:type="paragraph" w:customStyle="1" w:styleId="FB29CD20216A407C8710B694FF08EC5C">
    <w:name w:val="FB29CD20216A407C8710B694FF08EC5C"/>
    <w:rsid w:val="0058471F"/>
  </w:style>
  <w:style w:type="paragraph" w:customStyle="1" w:styleId="9C1AE53E06B24138A647C0E3F30063B3">
    <w:name w:val="9C1AE53E06B24138A647C0E3F30063B3"/>
    <w:rsid w:val="0058471F"/>
  </w:style>
  <w:style w:type="paragraph" w:customStyle="1" w:styleId="C38CB703F39E4273A27EF0050F62D275">
    <w:name w:val="C38CB703F39E4273A27EF0050F62D275"/>
    <w:rsid w:val="0058471F"/>
  </w:style>
  <w:style w:type="paragraph" w:customStyle="1" w:styleId="0A95703474E542C3BB341A59BA03A964">
    <w:name w:val="0A95703474E542C3BB341A59BA03A964"/>
    <w:rsid w:val="0058471F"/>
  </w:style>
  <w:style w:type="paragraph" w:customStyle="1" w:styleId="68237A138EAF45DB978ACF07C4AAD8B5">
    <w:name w:val="68237A138EAF45DB978ACF07C4AAD8B5"/>
    <w:rsid w:val="0058471F"/>
  </w:style>
  <w:style w:type="paragraph" w:customStyle="1" w:styleId="EEEADCCA46A04340AD7A62B4AB5AF499">
    <w:name w:val="EEEADCCA46A04340AD7A62B4AB5AF499"/>
    <w:rsid w:val="0058471F"/>
  </w:style>
  <w:style w:type="paragraph" w:customStyle="1" w:styleId="D8B9C5E7646F4017B7576A532879134B">
    <w:name w:val="D8B9C5E7646F4017B7576A532879134B"/>
    <w:rsid w:val="0058471F"/>
  </w:style>
  <w:style w:type="paragraph" w:customStyle="1" w:styleId="E68452CFEE8348D8AC860D9C05500B71">
    <w:name w:val="E68452CFEE8348D8AC860D9C05500B71"/>
    <w:rsid w:val="0058471F"/>
  </w:style>
  <w:style w:type="paragraph" w:customStyle="1" w:styleId="F9359C9CD505432EBB6AF76472172660">
    <w:name w:val="F9359C9CD505432EBB6AF76472172660"/>
    <w:rsid w:val="0058471F"/>
  </w:style>
  <w:style w:type="paragraph" w:customStyle="1" w:styleId="6B57426A846C4B628319C1F61C057483">
    <w:name w:val="6B57426A846C4B628319C1F61C057483"/>
    <w:rsid w:val="0058471F"/>
  </w:style>
  <w:style w:type="paragraph" w:customStyle="1" w:styleId="6AAF7125077D49FC9ABCE5266939156F">
    <w:name w:val="6AAF7125077D49FC9ABCE5266939156F"/>
    <w:rsid w:val="0058471F"/>
  </w:style>
  <w:style w:type="paragraph" w:customStyle="1" w:styleId="3630FCD9B6904C1A8B4DB24E101C6758">
    <w:name w:val="3630FCD9B6904C1A8B4DB24E101C6758"/>
    <w:rsid w:val="0058471F"/>
  </w:style>
  <w:style w:type="paragraph" w:customStyle="1" w:styleId="053066EE3B6A43F28FA9E51EEE9A458B">
    <w:name w:val="053066EE3B6A43F28FA9E51EEE9A458B"/>
    <w:rsid w:val="0058471F"/>
  </w:style>
  <w:style w:type="paragraph" w:customStyle="1" w:styleId="9B26A1109C5F4F6880498C977956052D">
    <w:name w:val="9B26A1109C5F4F6880498C977956052D"/>
    <w:rsid w:val="0058471F"/>
  </w:style>
  <w:style w:type="paragraph" w:customStyle="1" w:styleId="C199DCD7E9F4417DAA4AC90D2C2FDA45">
    <w:name w:val="C199DCD7E9F4417DAA4AC90D2C2FDA45"/>
    <w:rsid w:val="0058471F"/>
  </w:style>
  <w:style w:type="paragraph" w:customStyle="1" w:styleId="F1AFBCDB6ADC45C6B439AC7E8313F797">
    <w:name w:val="F1AFBCDB6ADC45C6B439AC7E8313F797"/>
    <w:rsid w:val="0058471F"/>
  </w:style>
  <w:style w:type="paragraph" w:customStyle="1" w:styleId="8CB8CE7A11974D15940B01C2454385A9">
    <w:name w:val="8CB8CE7A11974D15940B01C2454385A9"/>
    <w:rsid w:val="0058471F"/>
  </w:style>
  <w:style w:type="paragraph" w:customStyle="1" w:styleId="7C013AC39B004569884077501B0A7B23">
    <w:name w:val="7C013AC39B004569884077501B0A7B23"/>
    <w:rsid w:val="0058471F"/>
  </w:style>
  <w:style w:type="paragraph" w:customStyle="1" w:styleId="5211DD8E70F94DC19A10C1565EC1DE06">
    <w:name w:val="5211DD8E70F94DC19A10C1565EC1DE06"/>
    <w:rsid w:val="0058471F"/>
  </w:style>
  <w:style w:type="paragraph" w:customStyle="1" w:styleId="93CFC3D2032C41D183D6948F6C58EB32">
    <w:name w:val="93CFC3D2032C41D183D6948F6C58EB32"/>
    <w:rsid w:val="0058471F"/>
  </w:style>
  <w:style w:type="paragraph" w:customStyle="1" w:styleId="19FEDCEC37594429B9DADE315CB55C12">
    <w:name w:val="19FEDCEC37594429B9DADE315CB55C12"/>
    <w:rsid w:val="0058471F"/>
  </w:style>
  <w:style w:type="paragraph" w:customStyle="1" w:styleId="ACF681830B5247B69DE44B10ACFDEF71">
    <w:name w:val="ACF681830B5247B69DE44B10ACFDEF71"/>
    <w:rsid w:val="0058471F"/>
  </w:style>
  <w:style w:type="paragraph" w:customStyle="1" w:styleId="9ADA3C9A117D440499105EE45AECFEFB">
    <w:name w:val="9ADA3C9A117D440499105EE45AECFEFB"/>
    <w:rsid w:val="0058471F"/>
  </w:style>
  <w:style w:type="paragraph" w:customStyle="1" w:styleId="1B9C6DEC5B5446219E1B9202A028C621">
    <w:name w:val="1B9C6DEC5B5446219E1B9202A028C621"/>
    <w:rsid w:val="0058471F"/>
  </w:style>
  <w:style w:type="paragraph" w:customStyle="1" w:styleId="11C2590DCB8A4D98A033153EB3FACE4F">
    <w:name w:val="11C2590DCB8A4D98A033153EB3FACE4F"/>
    <w:rsid w:val="0058471F"/>
  </w:style>
  <w:style w:type="paragraph" w:customStyle="1" w:styleId="4843FD04C7B540E894C39533F3683D10">
    <w:name w:val="4843FD04C7B540E894C39533F3683D10"/>
    <w:rsid w:val="0058471F"/>
  </w:style>
  <w:style w:type="paragraph" w:customStyle="1" w:styleId="9F400A4811D74FFFB44F520BBAA6A2BC">
    <w:name w:val="9F400A4811D74FFFB44F520BBAA6A2BC"/>
    <w:rsid w:val="0058471F"/>
  </w:style>
  <w:style w:type="paragraph" w:customStyle="1" w:styleId="E4DA53FDD0074729AE6A40E403AE31C4">
    <w:name w:val="E4DA53FDD0074729AE6A40E403AE31C4"/>
    <w:rsid w:val="0058471F"/>
  </w:style>
  <w:style w:type="paragraph" w:customStyle="1" w:styleId="8FAB694DC1574451B7930D1034EA7FE2">
    <w:name w:val="8FAB694DC1574451B7930D1034EA7FE2"/>
    <w:rsid w:val="0058471F"/>
  </w:style>
  <w:style w:type="paragraph" w:customStyle="1" w:styleId="6E2D9C1E29584FCC96560053C06E42B4">
    <w:name w:val="6E2D9C1E29584FCC96560053C06E42B4"/>
    <w:rsid w:val="0058471F"/>
  </w:style>
  <w:style w:type="paragraph" w:customStyle="1" w:styleId="A9D4FF866A6B481883C11008BBBD0966">
    <w:name w:val="A9D4FF866A6B481883C11008BBBD0966"/>
    <w:rsid w:val="0058471F"/>
  </w:style>
  <w:style w:type="paragraph" w:customStyle="1" w:styleId="CF9F04EC1E274FABA0F8F7F5CF0887C7">
    <w:name w:val="CF9F04EC1E274FABA0F8F7F5CF0887C7"/>
    <w:rsid w:val="0058471F"/>
  </w:style>
  <w:style w:type="paragraph" w:customStyle="1" w:styleId="7367BBBB2D1E44D8BC916A5D2F838352">
    <w:name w:val="7367BBBB2D1E44D8BC916A5D2F838352"/>
    <w:rsid w:val="0058471F"/>
  </w:style>
  <w:style w:type="paragraph" w:customStyle="1" w:styleId="BEAB89105112470F8C8F32FC34078403">
    <w:name w:val="BEAB89105112470F8C8F32FC34078403"/>
    <w:rsid w:val="0058471F"/>
  </w:style>
  <w:style w:type="paragraph" w:customStyle="1" w:styleId="2F0319EE503C495C832FC26F022D4281">
    <w:name w:val="2F0319EE503C495C832FC26F022D4281"/>
    <w:rsid w:val="0058471F"/>
  </w:style>
  <w:style w:type="paragraph" w:customStyle="1" w:styleId="1E2FEA96E45947F1944F65DA953E8D2A">
    <w:name w:val="1E2FEA96E45947F1944F65DA953E8D2A"/>
    <w:rsid w:val="0058471F"/>
  </w:style>
  <w:style w:type="paragraph" w:customStyle="1" w:styleId="4D1369FE20B140E2972BEFC8B21805E2">
    <w:name w:val="4D1369FE20B140E2972BEFC8B21805E2"/>
    <w:rsid w:val="0058471F"/>
  </w:style>
  <w:style w:type="paragraph" w:customStyle="1" w:styleId="68ABD88CA8944A5D917F9AC1BA6B9F87">
    <w:name w:val="68ABD88CA8944A5D917F9AC1BA6B9F87"/>
    <w:rsid w:val="0058471F"/>
  </w:style>
  <w:style w:type="paragraph" w:customStyle="1" w:styleId="7FA256076BB9459EB09D610BE16AEDBD">
    <w:name w:val="7FA256076BB9459EB09D610BE16AEDBD"/>
    <w:rsid w:val="0058471F"/>
  </w:style>
  <w:style w:type="paragraph" w:customStyle="1" w:styleId="BAF4DA2361BA4FD9A134AE0ED68998FA">
    <w:name w:val="BAF4DA2361BA4FD9A134AE0ED68998FA"/>
    <w:rsid w:val="0058471F"/>
  </w:style>
  <w:style w:type="paragraph" w:customStyle="1" w:styleId="3DAEC5F94A884763BF38754148D0C47B">
    <w:name w:val="3DAEC5F94A884763BF38754148D0C47B"/>
    <w:rsid w:val="0058471F"/>
  </w:style>
  <w:style w:type="paragraph" w:customStyle="1" w:styleId="80165C886BCE46E6A7E58DC16277B475">
    <w:name w:val="80165C886BCE46E6A7E58DC16277B475"/>
    <w:rsid w:val="0058471F"/>
  </w:style>
  <w:style w:type="paragraph" w:customStyle="1" w:styleId="41D2148A94E64CBA99DE4EF03B8816CA">
    <w:name w:val="41D2148A94E64CBA99DE4EF03B8816CA"/>
    <w:rsid w:val="0058471F"/>
  </w:style>
  <w:style w:type="paragraph" w:customStyle="1" w:styleId="D75897C03F1D41C3A43BD330D49C81AB">
    <w:name w:val="D75897C03F1D41C3A43BD330D49C81AB"/>
    <w:rsid w:val="0058471F"/>
  </w:style>
  <w:style w:type="paragraph" w:customStyle="1" w:styleId="65228746EC464868BEB84366F85CBB34">
    <w:name w:val="65228746EC464868BEB84366F85CBB34"/>
    <w:rsid w:val="0058471F"/>
  </w:style>
  <w:style w:type="paragraph" w:customStyle="1" w:styleId="F5237686A77543F2BE4F069D1439B23C">
    <w:name w:val="F5237686A77543F2BE4F069D1439B23C"/>
    <w:rsid w:val="0058471F"/>
  </w:style>
  <w:style w:type="paragraph" w:customStyle="1" w:styleId="5C8B794F5AA44AA4ADB59D09DF581B0B">
    <w:name w:val="5C8B794F5AA44AA4ADB59D09DF581B0B"/>
    <w:rsid w:val="0058471F"/>
  </w:style>
  <w:style w:type="paragraph" w:customStyle="1" w:styleId="6C479F3993334DCE9F774704F06668E9">
    <w:name w:val="6C479F3993334DCE9F774704F06668E9"/>
    <w:rsid w:val="0058471F"/>
  </w:style>
  <w:style w:type="paragraph" w:customStyle="1" w:styleId="38D0BBB31D734D75B1BC00BB0A8F6B78">
    <w:name w:val="38D0BBB31D734D75B1BC00BB0A8F6B78"/>
    <w:rsid w:val="0058471F"/>
  </w:style>
  <w:style w:type="paragraph" w:customStyle="1" w:styleId="C9B1BC118930446997CCA33DA12B5E74">
    <w:name w:val="C9B1BC118930446997CCA33DA12B5E74"/>
    <w:rsid w:val="0058471F"/>
  </w:style>
  <w:style w:type="paragraph" w:customStyle="1" w:styleId="7EA3C856099D4580BD5F41D90AF05CC5">
    <w:name w:val="7EA3C856099D4580BD5F41D90AF05CC5"/>
    <w:rsid w:val="0058471F"/>
  </w:style>
  <w:style w:type="paragraph" w:customStyle="1" w:styleId="D37C6CB790CC461389F722F9F195A58D">
    <w:name w:val="D37C6CB790CC461389F722F9F195A58D"/>
    <w:rsid w:val="0058471F"/>
  </w:style>
  <w:style w:type="paragraph" w:customStyle="1" w:styleId="0EB6A449F94746A1A6E0BED0A99097B9">
    <w:name w:val="0EB6A449F94746A1A6E0BED0A99097B9"/>
    <w:rsid w:val="0058471F"/>
  </w:style>
  <w:style w:type="paragraph" w:customStyle="1" w:styleId="76F20AFCB83148E9888C754F9F0E4AA4">
    <w:name w:val="76F20AFCB83148E9888C754F9F0E4AA4"/>
    <w:rsid w:val="0058471F"/>
  </w:style>
  <w:style w:type="paragraph" w:customStyle="1" w:styleId="C64D9AD187CC45C8A9F5C9274FD5F066">
    <w:name w:val="C64D9AD187CC45C8A9F5C9274FD5F066"/>
    <w:rsid w:val="0058471F"/>
  </w:style>
  <w:style w:type="paragraph" w:customStyle="1" w:styleId="BB64887FDC9242D695B579A22EC06597">
    <w:name w:val="BB64887FDC9242D695B579A22EC06597"/>
    <w:rsid w:val="0058471F"/>
  </w:style>
  <w:style w:type="paragraph" w:customStyle="1" w:styleId="847DF5A0483E4590B738DA69F15B77E8">
    <w:name w:val="847DF5A0483E4590B738DA69F15B77E8"/>
    <w:rsid w:val="0058471F"/>
  </w:style>
  <w:style w:type="paragraph" w:customStyle="1" w:styleId="70864B7D010543FC88028882CB13A2B7">
    <w:name w:val="70864B7D010543FC88028882CB13A2B7"/>
    <w:rsid w:val="0058471F"/>
  </w:style>
  <w:style w:type="paragraph" w:customStyle="1" w:styleId="F8499867450C4F079644F24BE68EC884">
    <w:name w:val="F8499867450C4F079644F24BE68EC884"/>
    <w:rsid w:val="0058471F"/>
  </w:style>
  <w:style w:type="paragraph" w:customStyle="1" w:styleId="627174B81A7C43A2BEC75D02DA480D60">
    <w:name w:val="627174B81A7C43A2BEC75D02DA480D60"/>
    <w:rsid w:val="0058471F"/>
  </w:style>
  <w:style w:type="paragraph" w:customStyle="1" w:styleId="B9A46194D929467389F93EFF0748E86D">
    <w:name w:val="B9A46194D929467389F93EFF0748E86D"/>
    <w:rsid w:val="0058471F"/>
  </w:style>
  <w:style w:type="paragraph" w:customStyle="1" w:styleId="272FC0FA8B624F7D8F37680AA00A0810">
    <w:name w:val="272FC0FA8B624F7D8F37680AA00A0810"/>
    <w:rsid w:val="0058471F"/>
  </w:style>
  <w:style w:type="paragraph" w:customStyle="1" w:styleId="61C6158695FC40A9B3347E35CD790B12">
    <w:name w:val="61C6158695FC40A9B3347E35CD790B12"/>
    <w:rsid w:val="0058471F"/>
  </w:style>
  <w:style w:type="paragraph" w:customStyle="1" w:styleId="B62A62159C6847C89903C7247BD5DA47">
    <w:name w:val="B62A62159C6847C89903C7247BD5DA47"/>
    <w:rsid w:val="0058471F"/>
  </w:style>
  <w:style w:type="paragraph" w:customStyle="1" w:styleId="D3960A20341041E4B2A1F4B7CDED928D">
    <w:name w:val="D3960A20341041E4B2A1F4B7CDED928D"/>
    <w:rsid w:val="0058471F"/>
  </w:style>
  <w:style w:type="paragraph" w:customStyle="1" w:styleId="E0FC38C753644DF79D83C04499A47FBB">
    <w:name w:val="E0FC38C753644DF79D83C04499A47FBB"/>
    <w:rsid w:val="0058471F"/>
  </w:style>
  <w:style w:type="paragraph" w:customStyle="1" w:styleId="4943BCC993D241EAA6B09330B5490FE5">
    <w:name w:val="4943BCC993D241EAA6B09330B5490FE5"/>
    <w:rsid w:val="0058471F"/>
  </w:style>
  <w:style w:type="paragraph" w:customStyle="1" w:styleId="B69E3923947F445E9174C651DF2A573E">
    <w:name w:val="B69E3923947F445E9174C651DF2A573E"/>
    <w:rsid w:val="0058471F"/>
  </w:style>
  <w:style w:type="paragraph" w:customStyle="1" w:styleId="F41B63A63AFB4B6B9EEA1740CC5593AD">
    <w:name w:val="F41B63A63AFB4B6B9EEA1740CC5593AD"/>
    <w:rsid w:val="0058471F"/>
  </w:style>
  <w:style w:type="paragraph" w:customStyle="1" w:styleId="D82268ABE693421FAD0C62388F0F1F4C">
    <w:name w:val="D82268ABE693421FAD0C62388F0F1F4C"/>
    <w:rsid w:val="0058471F"/>
  </w:style>
  <w:style w:type="paragraph" w:customStyle="1" w:styleId="01D5795D026B4E999E7CFCFDB2673860">
    <w:name w:val="01D5795D026B4E999E7CFCFDB2673860"/>
    <w:rsid w:val="0058471F"/>
  </w:style>
  <w:style w:type="paragraph" w:customStyle="1" w:styleId="FA7BF2B4A59E41B185EEB35B8600B5DB">
    <w:name w:val="FA7BF2B4A59E41B185EEB35B8600B5DB"/>
    <w:rsid w:val="0058471F"/>
  </w:style>
  <w:style w:type="paragraph" w:customStyle="1" w:styleId="A7C8E272E081403E914E4BF34B62162C">
    <w:name w:val="A7C8E272E081403E914E4BF34B62162C"/>
    <w:rsid w:val="0058471F"/>
  </w:style>
  <w:style w:type="paragraph" w:customStyle="1" w:styleId="591178E2E89345E58288C9167CD8A549">
    <w:name w:val="591178E2E89345E58288C9167CD8A549"/>
    <w:rsid w:val="0058471F"/>
  </w:style>
  <w:style w:type="paragraph" w:customStyle="1" w:styleId="E8078022403F4E9AB8266B76A64DBF9C">
    <w:name w:val="E8078022403F4E9AB8266B76A64DBF9C"/>
    <w:rsid w:val="0058471F"/>
  </w:style>
  <w:style w:type="paragraph" w:customStyle="1" w:styleId="9352E838EE184A9394F4C7D285C313FF">
    <w:name w:val="9352E838EE184A9394F4C7D285C313FF"/>
    <w:rsid w:val="0058471F"/>
  </w:style>
  <w:style w:type="paragraph" w:customStyle="1" w:styleId="8AB75F7F475B4C8B856EEE23E398C25B">
    <w:name w:val="8AB75F7F475B4C8B856EEE23E398C25B"/>
    <w:rsid w:val="0058471F"/>
  </w:style>
  <w:style w:type="paragraph" w:customStyle="1" w:styleId="8F9C03B739EE4C37828E221AA03BD99C">
    <w:name w:val="8F9C03B739EE4C37828E221AA03BD99C"/>
    <w:rsid w:val="0058471F"/>
  </w:style>
  <w:style w:type="paragraph" w:customStyle="1" w:styleId="93F8CF4A7C654406AFC2114492FFAD98">
    <w:name w:val="93F8CF4A7C654406AFC2114492FFAD98"/>
    <w:rsid w:val="0058471F"/>
  </w:style>
  <w:style w:type="paragraph" w:customStyle="1" w:styleId="1177CAF871A540679B06E43C9E74285C">
    <w:name w:val="1177CAF871A540679B06E43C9E74285C"/>
    <w:rsid w:val="0058471F"/>
  </w:style>
  <w:style w:type="paragraph" w:customStyle="1" w:styleId="45D5B787B984403DB245B3148B742440">
    <w:name w:val="45D5B787B984403DB245B3148B742440"/>
    <w:rsid w:val="0058471F"/>
  </w:style>
  <w:style w:type="paragraph" w:customStyle="1" w:styleId="72918C54A26E45D9BFBE75CDEC5C9E82">
    <w:name w:val="72918C54A26E45D9BFBE75CDEC5C9E82"/>
    <w:rsid w:val="0058471F"/>
  </w:style>
  <w:style w:type="paragraph" w:customStyle="1" w:styleId="9C863C7080B249F385C2B25A593D6B1B">
    <w:name w:val="9C863C7080B249F385C2B25A593D6B1B"/>
    <w:rsid w:val="0058471F"/>
  </w:style>
  <w:style w:type="paragraph" w:customStyle="1" w:styleId="B8127DA84A604D1D9FB9D7B829C00987">
    <w:name w:val="B8127DA84A604D1D9FB9D7B829C00987"/>
    <w:rsid w:val="0058471F"/>
  </w:style>
  <w:style w:type="paragraph" w:customStyle="1" w:styleId="136AAC4311604703BD18FD032B94B09C">
    <w:name w:val="136AAC4311604703BD18FD032B94B09C"/>
    <w:rsid w:val="0058471F"/>
  </w:style>
  <w:style w:type="paragraph" w:customStyle="1" w:styleId="CC38ABE4ED81400588DE50596FD5913A">
    <w:name w:val="CC38ABE4ED81400588DE50596FD5913A"/>
    <w:rsid w:val="0058471F"/>
  </w:style>
  <w:style w:type="paragraph" w:customStyle="1" w:styleId="8C2A139A87A34510AB31A846F7F48C94">
    <w:name w:val="8C2A139A87A34510AB31A846F7F48C94"/>
    <w:rsid w:val="0058471F"/>
  </w:style>
  <w:style w:type="paragraph" w:customStyle="1" w:styleId="C79AC70A13A245A0A94070EC5154A3B2">
    <w:name w:val="C79AC70A13A245A0A94070EC5154A3B2"/>
    <w:rsid w:val="0058471F"/>
  </w:style>
  <w:style w:type="paragraph" w:customStyle="1" w:styleId="958269EA5C094E5D8CFB6ADB69E1DB33">
    <w:name w:val="958269EA5C094E5D8CFB6ADB69E1DB33"/>
    <w:rsid w:val="0058471F"/>
  </w:style>
  <w:style w:type="paragraph" w:customStyle="1" w:styleId="1527D132CEF5445A8F76214191FF6CBC">
    <w:name w:val="1527D132CEF5445A8F76214191FF6CBC"/>
    <w:rsid w:val="0058471F"/>
  </w:style>
  <w:style w:type="paragraph" w:customStyle="1" w:styleId="8FBA6D548374435A9F822F58C437A2CC">
    <w:name w:val="8FBA6D548374435A9F822F58C437A2CC"/>
    <w:rsid w:val="0058471F"/>
  </w:style>
  <w:style w:type="paragraph" w:customStyle="1" w:styleId="8DFCA97ADA19482B92701D5A26AB9CE6">
    <w:name w:val="8DFCA97ADA19482B92701D5A26AB9CE6"/>
    <w:rsid w:val="0058471F"/>
  </w:style>
  <w:style w:type="paragraph" w:customStyle="1" w:styleId="90A86C331A79473EA0FA13216A588899">
    <w:name w:val="90A86C331A79473EA0FA13216A588899"/>
    <w:rsid w:val="0058471F"/>
  </w:style>
  <w:style w:type="paragraph" w:customStyle="1" w:styleId="E65DB350BED94B7EBA8B536D3E74D324">
    <w:name w:val="E65DB350BED94B7EBA8B536D3E74D324"/>
    <w:rsid w:val="0058471F"/>
  </w:style>
  <w:style w:type="paragraph" w:customStyle="1" w:styleId="E698BFB1768A4B55B3C33C124D4E2D6D">
    <w:name w:val="E698BFB1768A4B55B3C33C124D4E2D6D"/>
    <w:rsid w:val="0058471F"/>
  </w:style>
  <w:style w:type="paragraph" w:customStyle="1" w:styleId="CCF8359C1F9945DD93536A31F975221F">
    <w:name w:val="CCF8359C1F9945DD93536A31F975221F"/>
    <w:rsid w:val="0058471F"/>
  </w:style>
  <w:style w:type="paragraph" w:customStyle="1" w:styleId="C490450F04554AA59703E4CDDC1CB903">
    <w:name w:val="C490450F04554AA59703E4CDDC1CB903"/>
    <w:rsid w:val="0058471F"/>
  </w:style>
  <w:style w:type="paragraph" w:customStyle="1" w:styleId="A1BA2E5931704CE383F2F59B2974192E">
    <w:name w:val="A1BA2E5931704CE383F2F59B2974192E"/>
    <w:rsid w:val="0058471F"/>
  </w:style>
  <w:style w:type="paragraph" w:customStyle="1" w:styleId="7C2FDA2B657B47E983D2E25C927CB84E">
    <w:name w:val="7C2FDA2B657B47E983D2E25C927CB84E"/>
    <w:rsid w:val="0058471F"/>
  </w:style>
  <w:style w:type="paragraph" w:customStyle="1" w:styleId="F1B08481F66B4201A907AB93C7A64840">
    <w:name w:val="F1B08481F66B4201A907AB93C7A64840"/>
    <w:rsid w:val="0058471F"/>
  </w:style>
  <w:style w:type="paragraph" w:customStyle="1" w:styleId="EF4C088B3267491BBAA947C66193CE2D">
    <w:name w:val="EF4C088B3267491BBAA947C66193CE2D"/>
    <w:rsid w:val="0058471F"/>
  </w:style>
  <w:style w:type="paragraph" w:customStyle="1" w:styleId="4FEFC1A5A253473185DF988609832130">
    <w:name w:val="4FEFC1A5A253473185DF988609832130"/>
    <w:rsid w:val="0058471F"/>
  </w:style>
  <w:style w:type="paragraph" w:customStyle="1" w:styleId="73695A184ED2437EB1165A655A5C7CD9">
    <w:name w:val="73695A184ED2437EB1165A655A5C7CD9"/>
    <w:rsid w:val="0058471F"/>
  </w:style>
  <w:style w:type="paragraph" w:customStyle="1" w:styleId="1677EA41136149ADA66FF1D09D9FA459">
    <w:name w:val="1677EA41136149ADA66FF1D09D9FA459"/>
    <w:rsid w:val="0058471F"/>
  </w:style>
  <w:style w:type="paragraph" w:customStyle="1" w:styleId="48D27DE519A141EF916F86487F5998DB">
    <w:name w:val="48D27DE519A141EF916F86487F5998DB"/>
    <w:rsid w:val="0058471F"/>
  </w:style>
  <w:style w:type="paragraph" w:customStyle="1" w:styleId="E01F2DFB0A8B4631993D4AB18E393B96">
    <w:name w:val="E01F2DFB0A8B4631993D4AB18E393B96"/>
    <w:rsid w:val="0058471F"/>
  </w:style>
  <w:style w:type="paragraph" w:customStyle="1" w:styleId="B65F33F5DB4F43078F1DB00BCF51E6E8">
    <w:name w:val="B65F33F5DB4F43078F1DB00BCF51E6E8"/>
    <w:rsid w:val="0058471F"/>
  </w:style>
  <w:style w:type="paragraph" w:customStyle="1" w:styleId="684025A63278438CB20BBC514DC7C579">
    <w:name w:val="684025A63278438CB20BBC514DC7C579"/>
    <w:rsid w:val="0058471F"/>
  </w:style>
  <w:style w:type="paragraph" w:customStyle="1" w:styleId="FEF0712D4CD242B49D252C08356464BB">
    <w:name w:val="FEF0712D4CD242B49D252C08356464BB"/>
    <w:rsid w:val="0058471F"/>
  </w:style>
  <w:style w:type="paragraph" w:customStyle="1" w:styleId="0B5250A81EF74CA1A2082AACA958A648">
    <w:name w:val="0B5250A81EF74CA1A2082AACA958A648"/>
    <w:rsid w:val="0058471F"/>
  </w:style>
  <w:style w:type="paragraph" w:customStyle="1" w:styleId="87DDA27D2FA24DFD82CC49AA33E10692">
    <w:name w:val="87DDA27D2FA24DFD82CC49AA33E10692"/>
    <w:rsid w:val="0058471F"/>
  </w:style>
  <w:style w:type="paragraph" w:customStyle="1" w:styleId="9E9AD0F69B3947248533B5DE134BDBF2">
    <w:name w:val="9E9AD0F69B3947248533B5DE134BDBF2"/>
    <w:rsid w:val="0058471F"/>
  </w:style>
  <w:style w:type="paragraph" w:customStyle="1" w:styleId="81AE5EF007F4418AABF07071E239255E">
    <w:name w:val="81AE5EF007F4418AABF07071E239255E"/>
    <w:rsid w:val="0058471F"/>
  </w:style>
  <w:style w:type="paragraph" w:customStyle="1" w:styleId="BD55967AC54E4E518960C683C38E2C72">
    <w:name w:val="BD55967AC54E4E518960C683C38E2C72"/>
    <w:rsid w:val="0058471F"/>
  </w:style>
  <w:style w:type="paragraph" w:customStyle="1" w:styleId="E0F9342A6C63470EAD64C53ECB9B5BBF">
    <w:name w:val="E0F9342A6C63470EAD64C53ECB9B5BBF"/>
    <w:rsid w:val="0058471F"/>
  </w:style>
  <w:style w:type="paragraph" w:customStyle="1" w:styleId="E606343A67924D11A47BA4B1D74F9E37">
    <w:name w:val="E606343A67924D11A47BA4B1D74F9E37"/>
    <w:rsid w:val="0058471F"/>
  </w:style>
  <w:style w:type="paragraph" w:customStyle="1" w:styleId="B9F69C01F4924BA990772522C561E574">
    <w:name w:val="B9F69C01F4924BA990772522C561E574"/>
    <w:rsid w:val="0058471F"/>
  </w:style>
  <w:style w:type="paragraph" w:customStyle="1" w:styleId="2A821A2A1C144660BA5C5502C69A3168">
    <w:name w:val="2A821A2A1C144660BA5C5502C69A3168"/>
    <w:rsid w:val="0058471F"/>
  </w:style>
  <w:style w:type="paragraph" w:customStyle="1" w:styleId="E2111998E29B488D8F9BFAD0B8193827">
    <w:name w:val="E2111998E29B488D8F9BFAD0B8193827"/>
    <w:rsid w:val="0058471F"/>
  </w:style>
  <w:style w:type="paragraph" w:customStyle="1" w:styleId="B185BDA6D4B54DCEAB7F49551AA442D6">
    <w:name w:val="B185BDA6D4B54DCEAB7F49551AA442D6"/>
    <w:rsid w:val="0058471F"/>
  </w:style>
  <w:style w:type="paragraph" w:customStyle="1" w:styleId="2C01242771BD45D283BA6F39CE4163C4">
    <w:name w:val="2C01242771BD45D283BA6F39CE4163C4"/>
    <w:rsid w:val="0058471F"/>
  </w:style>
  <w:style w:type="paragraph" w:customStyle="1" w:styleId="2A834EB3C79449F58AD995A0DA29AEE0">
    <w:name w:val="2A834EB3C79449F58AD995A0DA29AEE0"/>
    <w:rsid w:val="0058471F"/>
  </w:style>
  <w:style w:type="paragraph" w:customStyle="1" w:styleId="47C6F84D79784EFB94CDAC98252DBB89">
    <w:name w:val="47C6F84D79784EFB94CDAC98252DBB89"/>
    <w:rsid w:val="00584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tf02807582_win32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Michael Charles</dc:creator>
  <lastModifiedBy>Ryan Mohamed</lastModifiedBy>
  <revision>11</revision>
  <dcterms:created xsi:type="dcterms:W3CDTF">2022-10-02T15:28:00.0000000Z</dcterms:created>
  <dcterms:modified xsi:type="dcterms:W3CDTF">2022-12-07T02:44:00.4362615Z</dcterms:modified>
</coreProperties>
</file>